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75532" w14:textId="77777777" w:rsidR="00A92313" w:rsidRPr="004C38B0" w:rsidRDefault="00A92313" w:rsidP="00685476">
      <w:pPr>
        <w:jc w:val="right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0988A7" wp14:editId="3F086CF2">
                <wp:simplePos x="0" y="0"/>
                <wp:positionH relativeFrom="column">
                  <wp:posOffset>186690</wp:posOffset>
                </wp:positionH>
                <wp:positionV relativeFrom="paragraph">
                  <wp:posOffset>-227965</wp:posOffset>
                </wp:positionV>
                <wp:extent cx="5930265" cy="8209915"/>
                <wp:effectExtent l="0" t="0" r="0" b="635"/>
                <wp:wrapNone/>
                <wp:docPr id="3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265" cy="8209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B81771" w14:textId="77777777" w:rsidR="00B1156E" w:rsidRPr="00A21DF8" w:rsidRDefault="00B1156E" w:rsidP="00635ED6">
                            <w:pPr>
                              <w:spacing w:after="0" w:line="240" w:lineRule="auto"/>
                              <w:jc w:val="right"/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</w:rPr>
                            </w:pPr>
                            <w:r w:rsidRPr="00A21DF8"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highlight w:val="black"/>
                              </w:rPr>
                              <w:t xml:space="preserve">No. Oficio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highlight w:val="black"/>
                              </w:rPr>
                              <w:t>FEI-PP</w:t>
                            </w:r>
                            <w:r w:rsidRPr="00A21DF8"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highlight w:val="black"/>
                              </w:rPr>
                              <w:t>/</w:t>
                            </w:r>
                            <w:r w:rsidR="008740DE">
                              <w:rPr>
                                <w:rFonts w:ascii="Times New Roman" w:eastAsia="Times New Roman" w:hAnsi="Times New Roman" w:cs="Times New Roman"/>
                                <w:b/>
                                <w:noProof/>
                                <w:color w:val="FFFFFF" w:themeColor="background1"/>
                                <w:highlight w:val="black"/>
                              </w:rPr>
                              <w:t>1</w:t>
                            </w:r>
                            <w:r w:rsidR="002317B4">
                              <w:rPr>
                                <w:rFonts w:ascii="Times New Roman" w:eastAsia="Times New Roman" w:hAnsi="Times New Roman" w:cs="Times New Roman"/>
                                <w:b/>
                                <w:noProof/>
                                <w:color w:val="FFFFFF" w:themeColor="background1"/>
                                <w:highlight w:val="black"/>
                              </w:rPr>
                              <w:t>7</w:t>
                            </w:r>
                            <w:r w:rsidR="00F50507">
                              <w:rPr>
                                <w:rFonts w:ascii="Times New Roman" w:eastAsia="Times New Roman" w:hAnsi="Times New Roman" w:cs="Times New Roman"/>
                                <w:b/>
                                <w:noProof/>
                                <w:color w:val="FFFFFF" w:themeColor="background1"/>
                                <w:highlight w:val="black"/>
                              </w:rPr>
                              <w:t>/</w:t>
                            </w:r>
                            <w:r w:rsidRPr="00A905B3">
                              <w:rPr>
                                <w:rFonts w:ascii="Times New Roman" w:eastAsia="Times New Roman" w:hAnsi="Times New Roman" w:cs="Times New Roman"/>
                                <w:b/>
                                <w:noProof/>
                                <w:color w:val="FFFFFF" w:themeColor="background1"/>
                                <w:highlight w:val="black"/>
                              </w:rPr>
                              <w:t>20</w:t>
                            </w:r>
                            <w:r w:rsidR="00277A0C">
                              <w:rPr>
                                <w:rFonts w:ascii="Times New Roman" w:eastAsia="Times New Roman" w:hAnsi="Times New Roman" w:cs="Times New Roman"/>
                                <w:b/>
                                <w:noProof/>
                                <w:color w:val="FFFFFF" w:themeColor="background1"/>
                                <w:highlight w:val="black"/>
                              </w:rPr>
                              <w:t>19</w:t>
                            </w:r>
                          </w:p>
                          <w:p w14:paraId="14681A74" w14:textId="77777777" w:rsidR="00B1156E" w:rsidRPr="00A21DF8" w:rsidRDefault="00B1156E" w:rsidP="00635ED6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78CB83CB" w14:textId="77777777" w:rsidR="00B1156E" w:rsidRPr="00D00D9C" w:rsidRDefault="00B1156E" w:rsidP="00DE3097">
                            <w:pPr>
                              <w:pStyle w:val="Textoindependiente"/>
                              <w:ind w:left="2124" w:hanging="1416"/>
                              <w:jc w:val="righ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Xalapa Enríquez, Veracruz, a </w:t>
                            </w:r>
                            <w:r w:rsidR="0018366C">
                              <w:rPr>
                                <w:noProof/>
                                <w:sz w:val="20"/>
                                <w:szCs w:val="20"/>
                              </w:rPr>
                              <w:t>12 de Agosto</w:t>
                            </w:r>
                            <w:r w:rsidRPr="00A905B3">
                              <w:rPr>
                                <w:noProof/>
                                <w:sz w:val="20"/>
                                <w:szCs w:val="20"/>
                              </w:rPr>
                              <w:t xml:space="preserve"> de 201</w:t>
                            </w:r>
                            <w:r w:rsidR="003A52E4">
                              <w:rPr>
                                <w:noProof/>
                                <w:sz w:val="20"/>
                                <w:szCs w:val="20"/>
                              </w:rPr>
                              <w:t>9</w:t>
                            </w:r>
                          </w:p>
                          <w:p w14:paraId="328BF0AB" w14:textId="77777777" w:rsidR="006B45FE" w:rsidRDefault="00660893" w:rsidP="006B45FE">
                            <w:pPr>
                              <w:pStyle w:val="Framecontents"/>
                              <w:tabs>
                                <w:tab w:val="left" w:pos="142"/>
                                <w:tab w:val="left" w:pos="3217"/>
                              </w:tabs>
                              <w:ind w:left="142"/>
                              <w:rPr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noProof/>
                                <w:sz w:val="20"/>
                                <w:szCs w:val="20"/>
                              </w:rPr>
                              <w:t>GUSTAVO ANTONIO RUIZ ZAPA</w:t>
                            </w:r>
                            <w:r w:rsidR="00603A5B">
                              <w:rPr>
                                <w:b/>
                                <w:noProof/>
                                <w:sz w:val="20"/>
                                <w:szCs w:val="20"/>
                              </w:rPr>
                              <w:t>T</w:t>
                            </w:r>
                            <w:r>
                              <w:rPr>
                                <w:b/>
                                <w:noProof/>
                                <w:sz w:val="20"/>
                                <w:szCs w:val="20"/>
                              </w:rPr>
                              <w:t>A</w:t>
                            </w:r>
                          </w:p>
                          <w:p w14:paraId="3D9C9595" w14:textId="77777777" w:rsidR="00482DA8" w:rsidRPr="008871E8" w:rsidRDefault="00844F13" w:rsidP="006B45FE">
                            <w:pPr>
                              <w:pStyle w:val="Framecontents"/>
                              <w:tabs>
                                <w:tab w:val="left" w:pos="142"/>
                                <w:tab w:val="left" w:pos="3217"/>
                              </w:tabs>
                              <w:ind w:left="142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noProof/>
                                <w:sz w:val="20"/>
                                <w:szCs w:val="20"/>
                              </w:rPr>
                              <w:t>JEFE DEL DEPARTAMENTO DE TECNOLOGÍA</w:t>
                            </w:r>
                            <w:r w:rsidR="00660893">
                              <w:rPr>
                                <w:b/>
                                <w:noProof/>
                                <w:sz w:val="20"/>
                                <w:szCs w:val="20"/>
                              </w:rPr>
                              <w:t xml:space="preserve"> EDUCATIVA</w:t>
                            </w:r>
                          </w:p>
                          <w:p w14:paraId="3B233737" w14:textId="77777777" w:rsidR="006B45FE" w:rsidRDefault="00603A5B" w:rsidP="006B45FE">
                            <w:pPr>
                              <w:pStyle w:val="Framecontents"/>
                              <w:tabs>
                                <w:tab w:val="left" w:pos="142"/>
                                <w:tab w:val="left" w:pos="3217"/>
                              </w:tabs>
                              <w:ind w:left="142"/>
                              <w:rPr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noProof/>
                                <w:sz w:val="20"/>
                                <w:szCs w:val="20"/>
                              </w:rPr>
                              <w:t>DIRECCIÓN GENERAL DE TECNOLOGÍAS DE LA INFORMACIÓN, UV</w:t>
                            </w:r>
                          </w:p>
                          <w:p w14:paraId="510A1AC3" w14:textId="77777777" w:rsidR="006B45FE" w:rsidRPr="0003699C" w:rsidRDefault="00603A5B" w:rsidP="006B45FE">
                            <w:pPr>
                              <w:pStyle w:val="Framecontents"/>
                              <w:tabs>
                                <w:tab w:val="left" w:pos="142"/>
                                <w:tab w:val="left" w:pos="3217"/>
                              </w:tabs>
                              <w:ind w:left="142"/>
                              <w:rPr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r w:rsidRPr="00603A5B">
                              <w:rPr>
                                <w:b/>
                                <w:noProof/>
                                <w:sz w:val="20"/>
                                <w:szCs w:val="20"/>
                              </w:rPr>
                              <w:t>CIRCUITO AGUIRRE BELTRÁN S/N</w:t>
                            </w:r>
                          </w:p>
                          <w:p w14:paraId="0BB18642" w14:textId="77777777" w:rsidR="006B45FE" w:rsidRDefault="006B45FE" w:rsidP="006B45FE">
                            <w:pPr>
                              <w:pStyle w:val="Framecontents"/>
                              <w:tabs>
                                <w:tab w:val="left" w:pos="142"/>
                                <w:tab w:val="left" w:pos="3217"/>
                              </w:tabs>
                              <w:rPr>
                                <w:b/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noProof/>
                                <w:sz w:val="20"/>
                                <w:szCs w:val="20"/>
                              </w:rPr>
                              <w:t xml:space="preserve">   XALAPA, VERACRUZ</w:t>
                            </w:r>
                          </w:p>
                          <w:p w14:paraId="3478362B" w14:textId="77777777" w:rsidR="00B1156E" w:rsidRPr="00DE3097" w:rsidRDefault="00B1156E" w:rsidP="00A92313">
                            <w:pPr>
                              <w:pStyle w:val="Framecontents"/>
                              <w:tabs>
                                <w:tab w:val="left" w:pos="142"/>
                                <w:tab w:val="left" w:pos="3217"/>
                              </w:tabs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</w:p>
                          <w:p w14:paraId="02C2DF33" w14:textId="0C93ED5C" w:rsidR="00B1156E" w:rsidRPr="00CC0E4C" w:rsidRDefault="00B1156E" w:rsidP="00DE3097">
                            <w:pPr>
                              <w:tabs>
                                <w:tab w:val="left" w:pos="142"/>
                              </w:tabs>
                              <w:spacing w:after="120"/>
                              <w:ind w:left="142" w:firstLine="709"/>
                              <w:jc w:val="both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En atención a su solicitud expresada a la Coordinación de </w:t>
                            </w:r>
                            <w:r w:rsidR="005F3C4A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Prácticas Profesionales de la Licenciatura en Ingeniería de Software</w:t>
                            </w:r>
                            <w:r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hacemos de su conocimiento que </w:t>
                            </w:r>
                            <w:r w:rsidR="00664701">
                              <w:rPr>
                                <w:rFonts w:ascii="Arial" w:hAnsi="Arial" w:cs="Arial"/>
                                <w:noProof/>
                                <w:sz w:val="20"/>
                                <w:szCs w:val="20"/>
                              </w:rPr>
                              <w:t>el</w:t>
                            </w:r>
                            <w:r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C</w:t>
                            </w:r>
                            <w:r w:rsidRPr="0031132B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16E74">
                              <w:rPr>
                                <w:rFonts w:ascii="Arial" w:hAnsi="Arial" w:cs="Arial"/>
                                <w:b/>
                                <w:noProof/>
                                <w:sz w:val="20"/>
                                <w:szCs w:val="20"/>
                              </w:rPr>
                              <w:t>&lt;nombre&gt;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estudiante</w:t>
                            </w:r>
                            <w:r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de la Licenciatura con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matrícula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716E74">
                              <w:rPr>
                                <w:rFonts w:ascii="Arial" w:hAnsi="Arial" w:cs="Arial"/>
                                <w:b/>
                                <w:noProof/>
                                <w:sz w:val="20"/>
                                <w:szCs w:val="20"/>
                              </w:rPr>
                              <w:t>&lt;matricula&gt;</w:t>
                            </w:r>
                            <w:r w:rsidR="005F3C4A">
                              <w:rPr>
                                <w:rFonts w:ascii="Arial" w:hAnsi="Arial" w:cs="Arial"/>
                                <w:b/>
                                <w:noProof/>
                                <w:sz w:val="20"/>
                                <w:szCs w:val="20"/>
                              </w:rPr>
                              <w:t>,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8303F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h</w:t>
                            </w:r>
                            <w:r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a </w:t>
                            </w:r>
                            <w:r w:rsidR="00A25BC8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sido asignad</w:t>
                            </w:r>
                            <w:r w:rsidR="00664701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o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905B3">
                              <w:rPr>
                                <w:rFonts w:ascii="Arial" w:hAnsi="Arial" w:cs="Arial"/>
                                <w:noProof/>
                                <w:sz w:val="20"/>
                                <w:szCs w:val="20"/>
                              </w:rPr>
                              <w:t>al proyecto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16E74">
                              <w:rPr>
                                <w:rFonts w:ascii="Arial" w:hAnsi="Arial" w:cs="Arial"/>
                                <w:b/>
                                <w:noProof/>
                                <w:sz w:val="20"/>
                                <w:szCs w:val="20"/>
                              </w:rPr>
                              <w:t>&lt;nombre_proyecto&gt;</w:t>
                            </w:r>
                            <w:r w:rsidR="00714C09">
                              <w:rPr>
                                <w:rFonts w:ascii="Arial" w:hAnsi="Arial" w:cs="Arial"/>
                                <w:b/>
                                <w:noProof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a su digno cargo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a part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ir del </w:t>
                            </w:r>
                            <w:r w:rsidR="00B13017">
                              <w:rPr>
                                <w:rFonts w:ascii="Arial" w:hAnsi="Arial" w:cs="Arial"/>
                                <w:b/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="00482DA8">
                              <w:rPr>
                                <w:rFonts w:ascii="Arial" w:hAnsi="Arial" w:cs="Arial"/>
                                <w:b/>
                                <w:noProof/>
                                <w:sz w:val="20"/>
                                <w:szCs w:val="20"/>
                              </w:rPr>
                              <w:t>3</w:t>
                            </w:r>
                            <w:r w:rsidR="00B13017">
                              <w:rPr>
                                <w:rFonts w:ascii="Arial" w:hAnsi="Arial" w:cs="Arial"/>
                                <w:b/>
                                <w:noProof/>
                                <w:sz w:val="20"/>
                                <w:szCs w:val="20"/>
                              </w:rPr>
                              <w:t xml:space="preserve"> de </w:t>
                            </w:r>
                            <w:r w:rsidR="00482DA8">
                              <w:rPr>
                                <w:rFonts w:ascii="Arial" w:hAnsi="Arial" w:cs="Arial"/>
                                <w:b/>
                                <w:noProof/>
                                <w:sz w:val="20"/>
                                <w:szCs w:val="20"/>
                              </w:rPr>
                              <w:t>Agosto</w:t>
                            </w:r>
                            <w:r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del presente hasta cubrir </w:t>
                            </w:r>
                            <w:r w:rsidR="007733E9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420</w:t>
                            </w:r>
                            <w:r w:rsidRPr="00D00D9C"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 xml:space="preserve"> horas.</w:t>
                            </w:r>
                            <w:r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Cabe mencionar que </w:t>
                            </w:r>
                            <w:r w:rsidR="00741BF6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el</w:t>
                            </w:r>
                            <w:r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estudiante cuenta con la formación y el perfil para las actividades a desempeñar.</w:t>
                            </w:r>
                          </w:p>
                          <w:p w14:paraId="08F95743" w14:textId="77777777" w:rsidR="00B1156E" w:rsidRPr="00D00D9C" w:rsidRDefault="005F3C4A" w:rsidP="00DE3097">
                            <w:pPr>
                              <w:tabs>
                                <w:tab w:val="left" w:pos="142"/>
                              </w:tabs>
                              <w:spacing w:after="120"/>
                              <w:ind w:left="142" w:firstLine="709"/>
                              <w:jc w:val="both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Anexo a este documento u</w:t>
                            </w:r>
                            <w:r w:rsidR="00B1156E"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sted encontrará una copia del horario de la</w:t>
                            </w:r>
                            <w:r w:rsidR="00A25BC8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s experiencias educativas que </w:t>
                            </w:r>
                            <w:r w:rsidR="00664701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el </w:t>
                            </w:r>
                            <w:r w:rsidR="00B1156E"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estudiante asignad</w:t>
                            </w:r>
                            <w:r w:rsidR="00664701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o</w:t>
                            </w:r>
                            <w:r w:rsidR="00B1156E"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se encuentra cursando para que sea respetado y tomado en cuenta al momento de establecer el horario de </w:t>
                            </w:r>
                            <w:r w:rsidR="001212D1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realización de sus prácticas profesionales</w:t>
                            </w:r>
                            <w:r w:rsidR="00B1156E"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. Por otra parte, le solicito de la manera más atenta, haga llegar a la brevedad con </w:t>
                            </w:r>
                            <w:r w:rsidR="00741BF6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el</w:t>
                            </w:r>
                            <w:r w:rsidR="00B1156E"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estudiante, el oficio de aceptación así como el plan de trabajo detallado de</w:t>
                            </w:r>
                            <w:r w:rsidR="00664701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l</w:t>
                            </w:r>
                            <w:r w:rsidR="00B1156E"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estudiante, así como el horario que cubrirá. Deberá indicar además, la forma en que se registrará la evidencia de asistencia y número de horas cubiertas. Es im</w:t>
                            </w:r>
                            <w:r w:rsidR="00B1156E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portante mencionar que el estudiante</w:t>
                            </w:r>
                            <w:r w:rsidR="00B1156E"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deberá presentar mensualmente un reporte de avances de </w:t>
                            </w:r>
                            <w:r w:rsidR="00F553D8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sus prácticas</w:t>
                            </w:r>
                            <w:r w:rsidR="00B1156E"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. Este reporte de avances puede entregarse hasta con un</w:t>
                            </w:r>
                            <w:r w:rsidR="00664701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a</w:t>
                            </w:r>
                            <w:r w:rsidR="00B1156E"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664701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semana</w:t>
                            </w:r>
                            <w:r w:rsidR="00B1156E"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de atraso por lo que le solicito de la manera más atenta sean elaborados y avalados</w:t>
                            </w:r>
                            <w:r w:rsidR="00B1156E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(incluyendo sello si aplica)</w:t>
                            </w:r>
                            <w:r w:rsidR="00B1156E"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de manera oportuna para su entrega al Académico responsable de la experiencia de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Prácticas de Ingeniería de Software</w:t>
                            </w:r>
                            <w:r w:rsidR="00B1156E"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. En relación a lo anterior, es importante que en el oficio de aceptación proporcione el nombre de la persona que supervisará y avalará en su dependencia la prestación de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las Prácticas profesionales</w:t>
                            </w:r>
                            <w:r w:rsidR="00B1156E"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así como número telefónico, extensión (cuando aplique) y correo electrónico. Lo anterior con el fin de contar con el canal de comunicación que permita dar seguimiento al desempeño del estudiante.</w:t>
                            </w:r>
                          </w:p>
                          <w:p w14:paraId="60954D81" w14:textId="77777777" w:rsidR="00B1156E" w:rsidRPr="00D00D9C" w:rsidRDefault="00B1156E" w:rsidP="00DE3097">
                            <w:pPr>
                              <w:tabs>
                                <w:tab w:val="left" w:pos="142"/>
                              </w:tabs>
                              <w:spacing w:after="120"/>
                              <w:ind w:left="142" w:firstLine="709"/>
                              <w:jc w:val="both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Le informo que </w:t>
                            </w:r>
                            <w:r w:rsidR="005F3C4A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las prácticas de Ingeniería de Software</w:t>
                            </w:r>
                            <w:r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forma</w:t>
                            </w:r>
                            <w:r w:rsidR="009C6B8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n</w:t>
                            </w:r>
                            <w:r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parte de la currícula de la Licenciatura en In</w:t>
                            </w:r>
                            <w:r w:rsidR="005F3C4A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geniería de Software</w:t>
                            </w:r>
                            <w:r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, por lo cual es necesaria su evaluación y de ahí la necesidad de realizar el seguimiento correspondiente. Es por ello que, durante el semestre el Académico a cargo de la experiencia educativa de </w:t>
                            </w:r>
                            <w:r w:rsidR="005F3C4A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prácticas de Ingeniería de Software</w:t>
                            </w:r>
                            <w:r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realizará al menos </w:t>
                            </w:r>
                            <w:r w:rsidR="009C6B8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un seguimiento</w:t>
                            </w:r>
                            <w:r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de las actividades del estudiante por lo que será necesario mostrar evidencias de la asistencia del estudiante, así como de sus actividades. Este seguimiento podrá ser vía correo electrónico, teléfono o incluso mediante una visita a sus oficinas, por lo que le solicito de l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a manera más atenta, proporcione</w:t>
                            </w:r>
                            <w:r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las facilidades requeridas en su caso.</w:t>
                            </w:r>
                          </w:p>
                          <w:p w14:paraId="5ACB261E" w14:textId="77777777" w:rsidR="00B1156E" w:rsidRPr="00D00D9C" w:rsidRDefault="00B1156E" w:rsidP="00852961">
                            <w:pPr>
                              <w:spacing w:after="120"/>
                              <w:ind w:firstLine="709"/>
                              <w:jc w:val="both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D00D9C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Sin más por el momento, agradezco su atención al presente reiterándome a sus apreciables órdenes.</w:t>
                            </w:r>
                          </w:p>
                          <w:p w14:paraId="3E823CC4" w14:textId="77777777" w:rsidR="00B1156E" w:rsidRDefault="00B1156E" w:rsidP="00DE3097">
                            <w:pPr>
                              <w:pStyle w:val="Textoindependiente"/>
                              <w:rPr>
                                <w:sz w:val="22"/>
                              </w:rPr>
                            </w:pPr>
                          </w:p>
                          <w:p w14:paraId="25620C50" w14:textId="77777777" w:rsidR="00B1156E" w:rsidRPr="00D00D9C" w:rsidRDefault="00B1156E" w:rsidP="00DE3097">
                            <w:pPr>
                              <w:pStyle w:val="Textoindependiente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00D9C">
                              <w:rPr>
                                <w:sz w:val="20"/>
                                <w:szCs w:val="20"/>
                              </w:rPr>
                              <w:t>Atentamente</w:t>
                            </w:r>
                          </w:p>
                          <w:p w14:paraId="3D7F1C20" w14:textId="77777777" w:rsidR="00B1156E" w:rsidRPr="00D00D9C" w:rsidRDefault="00B1156E" w:rsidP="00DE3097">
                            <w:pPr>
                              <w:pStyle w:val="Textoindependiente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5066C0E7" w14:textId="77777777" w:rsidR="00B1156E" w:rsidRPr="00D00D9C" w:rsidRDefault="00B1156E" w:rsidP="00DE3097">
                            <w:pPr>
                              <w:pStyle w:val="Textoindependiente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00D9C">
                              <w:rPr>
                                <w:sz w:val="20"/>
                                <w:szCs w:val="20"/>
                              </w:rPr>
                              <w:t>________________________________</w:t>
                            </w:r>
                          </w:p>
                          <w:p w14:paraId="1103507D" w14:textId="77777777" w:rsidR="00B1156E" w:rsidRPr="00D00D9C" w:rsidRDefault="003A52E4" w:rsidP="00DE3097">
                            <w:pPr>
                              <w:pStyle w:val="Textoindependiente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Dr</w:t>
                            </w:r>
                            <w:r w:rsidR="005F3C4A">
                              <w:rPr>
                                <w:sz w:val="20"/>
                                <w:szCs w:val="20"/>
                              </w:rPr>
                              <w:t>. Ángel Juan Sánchez García</w:t>
                            </w:r>
                          </w:p>
                          <w:p w14:paraId="47337479" w14:textId="77777777" w:rsidR="00B1156E" w:rsidRDefault="00B1156E" w:rsidP="00274D8B">
                            <w:pPr>
                              <w:pStyle w:val="Textoindependiente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Coordinador</w:t>
                            </w:r>
                            <w:r w:rsidRPr="00D00D9C">
                              <w:rPr>
                                <w:sz w:val="20"/>
                                <w:szCs w:val="20"/>
                              </w:rPr>
                              <w:t xml:space="preserve"> de</w:t>
                            </w:r>
                            <w:r w:rsidR="005F3C4A">
                              <w:rPr>
                                <w:sz w:val="20"/>
                                <w:szCs w:val="20"/>
                              </w:rPr>
                              <w:t xml:space="preserve"> prácticas profesionales</w:t>
                            </w:r>
                          </w:p>
                          <w:p w14:paraId="1C080E1E" w14:textId="77777777" w:rsidR="00274D8B" w:rsidRPr="00A21DF8" w:rsidRDefault="00274D8B" w:rsidP="00274D8B">
                            <w:pPr>
                              <w:pStyle w:val="Textoindependiente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Licenciatura en Ingeniería de Software</w:t>
                            </w:r>
                          </w:p>
                          <w:p w14:paraId="7C12454C" w14:textId="77777777" w:rsidR="00B1156E" w:rsidRPr="00A21DF8" w:rsidRDefault="00B1156E" w:rsidP="00B312C6">
                            <w:pPr>
                              <w:spacing w:after="0" w:line="240" w:lineRule="auto"/>
                              <w:jc w:val="both"/>
                            </w:pPr>
                          </w:p>
                          <w:p w14:paraId="63F981D9" w14:textId="77777777" w:rsidR="00B1156E" w:rsidRPr="00A21DF8" w:rsidRDefault="00B1156E" w:rsidP="00B312C6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75F74ACE" w14:textId="77777777" w:rsidR="00B1156E" w:rsidRPr="00A21DF8" w:rsidRDefault="00B1156E" w:rsidP="00635ED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2AFDAD09" w14:textId="77777777" w:rsidR="00B1156E" w:rsidRPr="00A21DF8" w:rsidRDefault="00B1156E" w:rsidP="00BE3C3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0988A7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14.7pt;margin-top:-17.95pt;width:466.95pt;height:646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" stroked="f">
                <v:textbox>
                  <w:txbxContent>
                    <w:p w14:paraId="3FB81771" w14:textId="77777777" w:rsidR="00B1156E" w:rsidRPr="00A21DF8" w:rsidRDefault="00B1156E" w:rsidP="00635ED6">
                      <w:pPr>
                        <w:spacing w:after="0" w:line="240" w:lineRule="auto"/>
                        <w:jc w:val="right"/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</w:rPr>
                      </w:pPr>
                      <w:r w:rsidRPr="00A21DF8"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highlight w:val="black"/>
                        </w:rPr>
                        <w:t xml:space="preserve">No. Oficio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highlight w:val="black"/>
                        </w:rPr>
                        <w:t>FEI-PP</w:t>
                      </w:r>
                      <w:r w:rsidRPr="00A21DF8"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highlight w:val="black"/>
                        </w:rPr>
                        <w:t>/</w:t>
                      </w:r>
                      <w:r w:rsidR="008740DE">
                        <w:rPr>
                          <w:rFonts w:ascii="Times New Roman" w:eastAsia="Times New Roman" w:hAnsi="Times New Roman" w:cs="Times New Roman"/>
                          <w:b/>
                          <w:noProof/>
                          <w:color w:val="FFFFFF" w:themeColor="background1"/>
                          <w:highlight w:val="black"/>
                        </w:rPr>
                        <w:t>1</w:t>
                      </w:r>
                      <w:r w:rsidR="002317B4">
                        <w:rPr>
                          <w:rFonts w:ascii="Times New Roman" w:eastAsia="Times New Roman" w:hAnsi="Times New Roman" w:cs="Times New Roman"/>
                          <w:b/>
                          <w:noProof/>
                          <w:color w:val="FFFFFF" w:themeColor="background1"/>
                          <w:highlight w:val="black"/>
                        </w:rPr>
                        <w:t>7</w:t>
                      </w:r>
                      <w:r w:rsidR="00F50507">
                        <w:rPr>
                          <w:rFonts w:ascii="Times New Roman" w:eastAsia="Times New Roman" w:hAnsi="Times New Roman" w:cs="Times New Roman"/>
                          <w:b/>
                          <w:noProof/>
                          <w:color w:val="FFFFFF" w:themeColor="background1"/>
                          <w:highlight w:val="black"/>
                        </w:rPr>
                        <w:t>/</w:t>
                      </w:r>
                      <w:r w:rsidRPr="00A905B3">
                        <w:rPr>
                          <w:rFonts w:ascii="Times New Roman" w:eastAsia="Times New Roman" w:hAnsi="Times New Roman" w:cs="Times New Roman"/>
                          <w:b/>
                          <w:noProof/>
                          <w:color w:val="FFFFFF" w:themeColor="background1"/>
                          <w:highlight w:val="black"/>
                        </w:rPr>
                        <w:t>20</w:t>
                      </w:r>
                      <w:r w:rsidR="00277A0C">
                        <w:rPr>
                          <w:rFonts w:ascii="Times New Roman" w:eastAsia="Times New Roman" w:hAnsi="Times New Roman" w:cs="Times New Roman"/>
                          <w:b/>
                          <w:noProof/>
                          <w:color w:val="FFFFFF" w:themeColor="background1"/>
                          <w:highlight w:val="black"/>
                        </w:rPr>
                        <w:t>19</w:t>
                      </w:r>
                    </w:p>
                    <w:p w14:paraId="14681A74" w14:textId="77777777" w:rsidR="00B1156E" w:rsidRPr="00A21DF8" w:rsidRDefault="00B1156E" w:rsidP="00635ED6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</w:p>
                    <w:p w14:paraId="78CB83CB" w14:textId="77777777" w:rsidR="00B1156E" w:rsidRPr="00D00D9C" w:rsidRDefault="00B1156E" w:rsidP="00DE3097">
                      <w:pPr>
                        <w:pStyle w:val="Textoindependiente"/>
                        <w:ind w:left="2124" w:hanging="1416"/>
                        <w:jc w:val="righ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Xalapa Enríquez, Veracruz, a </w:t>
                      </w:r>
                      <w:r w:rsidR="0018366C">
                        <w:rPr>
                          <w:noProof/>
                          <w:sz w:val="20"/>
                          <w:szCs w:val="20"/>
                        </w:rPr>
                        <w:t>12 de Agosto</w:t>
                      </w:r>
                      <w:r w:rsidRPr="00A905B3">
                        <w:rPr>
                          <w:noProof/>
                          <w:sz w:val="20"/>
                          <w:szCs w:val="20"/>
                        </w:rPr>
                        <w:t xml:space="preserve"> de 201</w:t>
                      </w:r>
                      <w:r w:rsidR="003A52E4">
                        <w:rPr>
                          <w:noProof/>
                          <w:sz w:val="20"/>
                          <w:szCs w:val="20"/>
                        </w:rPr>
                        <w:t>9</w:t>
                      </w:r>
                    </w:p>
                    <w:p w14:paraId="328BF0AB" w14:textId="77777777" w:rsidR="006B45FE" w:rsidRDefault="00660893" w:rsidP="006B45FE">
                      <w:pPr>
                        <w:pStyle w:val="Framecontents"/>
                        <w:tabs>
                          <w:tab w:val="left" w:pos="142"/>
                          <w:tab w:val="left" w:pos="3217"/>
                        </w:tabs>
                        <w:ind w:left="142"/>
                        <w:rPr>
                          <w:b/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noProof/>
                          <w:sz w:val="20"/>
                          <w:szCs w:val="20"/>
                        </w:rPr>
                        <w:t>GUSTAVO ANTONIO RUIZ ZAPA</w:t>
                      </w:r>
                      <w:r w:rsidR="00603A5B">
                        <w:rPr>
                          <w:b/>
                          <w:noProof/>
                          <w:sz w:val="20"/>
                          <w:szCs w:val="20"/>
                        </w:rPr>
                        <w:t>T</w:t>
                      </w:r>
                      <w:r>
                        <w:rPr>
                          <w:b/>
                          <w:noProof/>
                          <w:sz w:val="20"/>
                          <w:szCs w:val="20"/>
                        </w:rPr>
                        <w:t>A</w:t>
                      </w:r>
                    </w:p>
                    <w:p w14:paraId="3D9C9595" w14:textId="77777777" w:rsidR="00482DA8" w:rsidRPr="008871E8" w:rsidRDefault="00844F13" w:rsidP="006B45FE">
                      <w:pPr>
                        <w:pStyle w:val="Framecontents"/>
                        <w:tabs>
                          <w:tab w:val="left" w:pos="142"/>
                          <w:tab w:val="left" w:pos="3217"/>
                        </w:tabs>
                        <w:ind w:left="142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noProof/>
                          <w:sz w:val="20"/>
                          <w:szCs w:val="20"/>
                        </w:rPr>
                        <w:t>JEFE DEL DEPARTAMENTO DE TECNOLOGÍA</w:t>
                      </w:r>
                      <w:r w:rsidR="00660893">
                        <w:rPr>
                          <w:b/>
                          <w:noProof/>
                          <w:sz w:val="20"/>
                          <w:szCs w:val="20"/>
                        </w:rPr>
                        <w:t xml:space="preserve"> EDUCATIVA</w:t>
                      </w:r>
                    </w:p>
                    <w:p w14:paraId="3B233737" w14:textId="77777777" w:rsidR="006B45FE" w:rsidRDefault="00603A5B" w:rsidP="006B45FE">
                      <w:pPr>
                        <w:pStyle w:val="Framecontents"/>
                        <w:tabs>
                          <w:tab w:val="left" w:pos="142"/>
                          <w:tab w:val="left" w:pos="3217"/>
                        </w:tabs>
                        <w:ind w:left="142"/>
                        <w:rPr>
                          <w:b/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noProof/>
                          <w:sz w:val="20"/>
                          <w:szCs w:val="20"/>
                        </w:rPr>
                        <w:t>DIRECCIÓN GENERAL DE TECNOLOGÍAS DE LA INFORMACIÓN, UV</w:t>
                      </w:r>
                    </w:p>
                    <w:p w14:paraId="510A1AC3" w14:textId="77777777" w:rsidR="006B45FE" w:rsidRPr="0003699C" w:rsidRDefault="00603A5B" w:rsidP="006B45FE">
                      <w:pPr>
                        <w:pStyle w:val="Framecontents"/>
                        <w:tabs>
                          <w:tab w:val="left" w:pos="142"/>
                          <w:tab w:val="left" w:pos="3217"/>
                        </w:tabs>
                        <w:ind w:left="142"/>
                        <w:rPr>
                          <w:b/>
                          <w:noProof/>
                          <w:sz w:val="20"/>
                          <w:szCs w:val="20"/>
                        </w:rPr>
                      </w:pPr>
                      <w:r w:rsidRPr="00603A5B">
                        <w:rPr>
                          <w:b/>
                          <w:noProof/>
                          <w:sz w:val="20"/>
                          <w:szCs w:val="20"/>
                        </w:rPr>
                        <w:t>CIRCUITO AGUIRRE BELTRÁN S/N</w:t>
                      </w:r>
                    </w:p>
                    <w:p w14:paraId="0BB18642" w14:textId="77777777" w:rsidR="006B45FE" w:rsidRDefault="006B45FE" w:rsidP="006B45FE">
                      <w:pPr>
                        <w:pStyle w:val="Framecontents"/>
                        <w:tabs>
                          <w:tab w:val="left" w:pos="142"/>
                          <w:tab w:val="left" w:pos="3217"/>
                        </w:tabs>
                        <w:rPr>
                          <w:b/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noProof/>
                          <w:sz w:val="20"/>
                          <w:szCs w:val="20"/>
                        </w:rPr>
                        <w:t xml:space="preserve">   XALAPA, VERACRUZ</w:t>
                      </w:r>
                    </w:p>
                    <w:p w14:paraId="3478362B" w14:textId="77777777" w:rsidR="00B1156E" w:rsidRPr="00DE3097" w:rsidRDefault="00B1156E" w:rsidP="00A92313">
                      <w:pPr>
                        <w:pStyle w:val="Framecontents"/>
                        <w:tabs>
                          <w:tab w:val="left" w:pos="142"/>
                          <w:tab w:val="left" w:pos="3217"/>
                        </w:tabs>
                        <w:rPr>
                          <w:b/>
                          <w:sz w:val="20"/>
                          <w:szCs w:val="20"/>
                        </w:rPr>
                      </w:pPr>
                    </w:p>
                    <w:p w14:paraId="02C2DF33" w14:textId="0C93ED5C" w:rsidR="00B1156E" w:rsidRPr="00CC0E4C" w:rsidRDefault="00B1156E" w:rsidP="00DE3097">
                      <w:pPr>
                        <w:tabs>
                          <w:tab w:val="left" w:pos="142"/>
                        </w:tabs>
                        <w:spacing w:after="120"/>
                        <w:ind w:left="142" w:firstLine="709"/>
                        <w:jc w:val="both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En atención a su solicitud expresada a la Coordinación de </w:t>
                      </w:r>
                      <w:r w:rsidR="005F3C4A">
                        <w:rPr>
                          <w:rFonts w:ascii="Arial" w:hAnsi="Arial" w:cs="Arial"/>
                          <w:sz w:val="20"/>
                          <w:szCs w:val="20"/>
                        </w:rPr>
                        <w:t>Prácticas Profesionales de la Licenciatura en Ingeniería de Software</w:t>
                      </w:r>
                      <w:r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hacemos de su conocimiento que </w:t>
                      </w:r>
                      <w:r w:rsidR="00664701">
                        <w:rPr>
                          <w:rFonts w:ascii="Arial" w:hAnsi="Arial" w:cs="Arial"/>
                          <w:noProof/>
                          <w:sz w:val="20"/>
                          <w:szCs w:val="20"/>
                        </w:rPr>
                        <w:t>el</w:t>
                      </w:r>
                      <w:r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C</w:t>
                      </w:r>
                      <w:r w:rsidRPr="0031132B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="00716E74">
                        <w:rPr>
                          <w:rFonts w:ascii="Arial" w:hAnsi="Arial" w:cs="Arial"/>
                          <w:b/>
                          <w:noProof/>
                          <w:sz w:val="20"/>
                          <w:szCs w:val="20"/>
                        </w:rPr>
                        <w:t>&lt;nombre&gt;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estudiante</w:t>
                      </w:r>
                      <w:r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de la Licenciatura con 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matrícula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r w:rsidR="00716E74">
                        <w:rPr>
                          <w:rFonts w:ascii="Arial" w:hAnsi="Arial" w:cs="Arial"/>
                          <w:b/>
                          <w:noProof/>
                          <w:sz w:val="20"/>
                          <w:szCs w:val="20"/>
                        </w:rPr>
                        <w:t>&lt;matricula&gt;</w:t>
                      </w:r>
                      <w:r w:rsidR="005F3C4A">
                        <w:rPr>
                          <w:rFonts w:ascii="Arial" w:hAnsi="Arial" w:cs="Arial"/>
                          <w:b/>
                          <w:noProof/>
                          <w:sz w:val="20"/>
                          <w:szCs w:val="20"/>
                        </w:rPr>
                        <w:t>,</w:t>
                      </w: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</w:t>
                      </w:r>
                      <w:r w:rsidRPr="0038303F">
                        <w:rPr>
                          <w:rFonts w:ascii="Arial" w:hAnsi="Arial" w:cs="Arial"/>
                          <w:sz w:val="20"/>
                          <w:szCs w:val="20"/>
                        </w:rPr>
                        <w:t>h</w:t>
                      </w:r>
                      <w:r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a </w:t>
                      </w:r>
                      <w:r w:rsidR="00A25BC8">
                        <w:rPr>
                          <w:rFonts w:ascii="Arial" w:hAnsi="Arial" w:cs="Arial"/>
                          <w:sz w:val="20"/>
                          <w:szCs w:val="20"/>
                        </w:rPr>
                        <w:t>sido asignad</w:t>
                      </w:r>
                      <w:r w:rsidR="00664701">
                        <w:rPr>
                          <w:rFonts w:ascii="Arial" w:hAnsi="Arial" w:cs="Arial"/>
                          <w:sz w:val="20"/>
                          <w:szCs w:val="20"/>
                        </w:rPr>
                        <w:t>o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</w:t>
                      </w:r>
                      <w:r w:rsidRPr="00A905B3">
                        <w:rPr>
                          <w:rFonts w:ascii="Arial" w:hAnsi="Arial" w:cs="Arial"/>
                          <w:noProof/>
                          <w:sz w:val="20"/>
                          <w:szCs w:val="20"/>
                        </w:rPr>
                        <w:t>al proyecto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</w:t>
                      </w:r>
                      <w:r w:rsidR="00716E74">
                        <w:rPr>
                          <w:rFonts w:ascii="Arial" w:hAnsi="Arial" w:cs="Arial"/>
                          <w:b/>
                          <w:noProof/>
                          <w:sz w:val="20"/>
                          <w:szCs w:val="20"/>
                        </w:rPr>
                        <w:t>&lt;nombre_proyecto&gt;</w:t>
                      </w:r>
                      <w:r w:rsidR="00714C09">
                        <w:rPr>
                          <w:rFonts w:ascii="Arial" w:hAnsi="Arial" w:cs="Arial"/>
                          <w:b/>
                          <w:noProof/>
                          <w:sz w:val="20"/>
                          <w:szCs w:val="20"/>
                        </w:rPr>
                        <w:t xml:space="preserve"> </w:t>
                      </w:r>
                      <w:r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>a su digno cargo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</w:t>
                      </w:r>
                      <w:r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>a part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ir del </w:t>
                      </w:r>
                      <w:r w:rsidR="00B13017">
                        <w:rPr>
                          <w:rFonts w:ascii="Arial" w:hAnsi="Arial" w:cs="Arial"/>
                          <w:b/>
                          <w:noProof/>
                          <w:sz w:val="20"/>
                          <w:szCs w:val="20"/>
                        </w:rPr>
                        <w:t>1</w:t>
                      </w:r>
                      <w:r w:rsidR="00482DA8">
                        <w:rPr>
                          <w:rFonts w:ascii="Arial" w:hAnsi="Arial" w:cs="Arial"/>
                          <w:b/>
                          <w:noProof/>
                          <w:sz w:val="20"/>
                          <w:szCs w:val="20"/>
                        </w:rPr>
                        <w:t>3</w:t>
                      </w:r>
                      <w:r w:rsidR="00B13017">
                        <w:rPr>
                          <w:rFonts w:ascii="Arial" w:hAnsi="Arial" w:cs="Arial"/>
                          <w:b/>
                          <w:noProof/>
                          <w:sz w:val="20"/>
                          <w:szCs w:val="20"/>
                        </w:rPr>
                        <w:t xml:space="preserve"> de </w:t>
                      </w:r>
                      <w:r w:rsidR="00482DA8">
                        <w:rPr>
                          <w:rFonts w:ascii="Arial" w:hAnsi="Arial" w:cs="Arial"/>
                          <w:b/>
                          <w:noProof/>
                          <w:sz w:val="20"/>
                          <w:szCs w:val="20"/>
                        </w:rPr>
                        <w:t>Agosto</w:t>
                      </w:r>
                      <w:r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del presente hasta cubrir </w:t>
                      </w:r>
                      <w:r w:rsidR="007733E9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420</w:t>
                      </w:r>
                      <w:r w:rsidRPr="00D00D9C"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 xml:space="preserve"> horas.</w:t>
                      </w:r>
                      <w:r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Cabe mencionar que </w:t>
                      </w:r>
                      <w:r w:rsidR="00741BF6">
                        <w:rPr>
                          <w:rFonts w:ascii="Arial" w:hAnsi="Arial" w:cs="Arial"/>
                          <w:sz w:val="20"/>
                          <w:szCs w:val="20"/>
                        </w:rPr>
                        <w:t>el</w:t>
                      </w:r>
                      <w:r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estudiante cuenta con la formación y el perfil para las actividades a desempeñar.</w:t>
                      </w:r>
                    </w:p>
                    <w:p w14:paraId="08F95743" w14:textId="77777777" w:rsidR="00B1156E" w:rsidRPr="00D00D9C" w:rsidRDefault="005F3C4A" w:rsidP="00DE3097">
                      <w:pPr>
                        <w:tabs>
                          <w:tab w:val="left" w:pos="142"/>
                        </w:tabs>
                        <w:spacing w:after="120"/>
                        <w:ind w:left="142" w:firstLine="709"/>
                        <w:jc w:val="both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Anexo a este documento u</w:t>
                      </w:r>
                      <w:r w:rsidR="00B1156E"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>sted encontrará una copia del horario de la</w:t>
                      </w:r>
                      <w:r w:rsidR="00A25BC8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s experiencias educativas que </w:t>
                      </w:r>
                      <w:r w:rsidR="00664701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el </w:t>
                      </w:r>
                      <w:r w:rsidR="00B1156E"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>estudiante asignad</w:t>
                      </w:r>
                      <w:r w:rsidR="00664701">
                        <w:rPr>
                          <w:rFonts w:ascii="Arial" w:hAnsi="Arial" w:cs="Arial"/>
                          <w:sz w:val="20"/>
                          <w:szCs w:val="20"/>
                        </w:rPr>
                        <w:t>o</w:t>
                      </w:r>
                      <w:r w:rsidR="00B1156E"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se encuentra cursando para que sea respetado y tomado en cuenta al momento de establecer el horario de </w:t>
                      </w:r>
                      <w:r w:rsidR="001212D1">
                        <w:rPr>
                          <w:rFonts w:ascii="Arial" w:hAnsi="Arial" w:cs="Arial"/>
                          <w:sz w:val="20"/>
                          <w:szCs w:val="20"/>
                        </w:rPr>
                        <w:t>realización de sus prácticas profesionales</w:t>
                      </w:r>
                      <w:r w:rsidR="00B1156E"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. Por otra parte, le solicito de la manera más atenta, haga llegar a la brevedad con </w:t>
                      </w:r>
                      <w:r w:rsidR="00741BF6">
                        <w:rPr>
                          <w:rFonts w:ascii="Arial" w:hAnsi="Arial" w:cs="Arial"/>
                          <w:sz w:val="20"/>
                          <w:szCs w:val="20"/>
                        </w:rPr>
                        <w:t>el</w:t>
                      </w:r>
                      <w:r w:rsidR="00B1156E"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estudiante, el oficio de aceptación así como el plan de trabajo detallado de</w:t>
                      </w:r>
                      <w:r w:rsidR="00664701">
                        <w:rPr>
                          <w:rFonts w:ascii="Arial" w:hAnsi="Arial" w:cs="Arial"/>
                          <w:sz w:val="20"/>
                          <w:szCs w:val="20"/>
                        </w:rPr>
                        <w:t>l</w:t>
                      </w:r>
                      <w:r w:rsidR="00B1156E"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estudiante, así como el horario que cubrirá. Deberá indicar además, la forma en que se registrará la evidencia de asistencia y número de horas cubiertas. Es im</w:t>
                      </w:r>
                      <w:r w:rsidR="00B1156E">
                        <w:rPr>
                          <w:rFonts w:ascii="Arial" w:hAnsi="Arial" w:cs="Arial"/>
                          <w:sz w:val="20"/>
                          <w:szCs w:val="20"/>
                        </w:rPr>
                        <w:t>portante mencionar que el estudiante</w:t>
                      </w:r>
                      <w:r w:rsidR="00B1156E"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deberá presentar mensualmente un reporte de avances de </w:t>
                      </w:r>
                      <w:r w:rsidR="00F553D8">
                        <w:rPr>
                          <w:rFonts w:ascii="Arial" w:hAnsi="Arial" w:cs="Arial"/>
                          <w:sz w:val="20"/>
                          <w:szCs w:val="20"/>
                        </w:rPr>
                        <w:t>sus prácticas</w:t>
                      </w:r>
                      <w:r w:rsidR="00B1156E"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>. Este reporte de avances puede entregarse hasta con un</w:t>
                      </w:r>
                      <w:r w:rsidR="00664701">
                        <w:rPr>
                          <w:rFonts w:ascii="Arial" w:hAnsi="Arial" w:cs="Arial"/>
                          <w:sz w:val="20"/>
                          <w:szCs w:val="20"/>
                        </w:rPr>
                        <w:t>a</w:t>
                      </w:r>
                      <w:r w:rsidR="00B1156E"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</w:t>
                      </w:r>
                      <w:r w:rsidR="00664701">
                        <w:rPr>
                          <w:rFonts w:ascii="Arial" w:hAnsi="Arial" w:cs="Arial"/>
                          <w:sz w:val="20"/>
                          <w:szCs w:val="20"/>
                        </w:rPr>
                        <w:t>semana</w:t>
                      </w:r>
                      <w:r w:rsidR="00B1156E"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de atraso por lo que le solicito de la manera más atenta sean elaborados y avalados</w:t>
                      </w:r>
                      <w:r w:rsidR="00B1156E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(incluyendo sello si aplica)</w:t>
                      </w:r>
                      <w:r w:rsidR="00B1156E"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de manera oportuna para su entrega al Académico responsable de la experiencia de 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Prácticas de Ingeniería de Software</w:t>
                      </w:r>
                      <w:r w:rsidR="00B1156E"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>. En relación a lo anterior, es importante que en el oficio de aceptación proporcione el nombre de la persona que supervisará y avalará en su dependencia la prestación de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las Prácticas profesionales</w:t>
                      </w:r>
                      <w:r w:rsidR="00B1156E"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así como número telefónico, extensión (cuando aplique) y correo electrónico. Lo anterior con el fin de contar con el canal de comunicación que permita dar seguimiento al desempeño del estudiante.</w:t>
                      </w:r>
                    </w:p>
                    <w:p w14:paraId="60954D81" w14:textId="77777777" w:rsidR="00B1156E" w:rsidRPr="00D00D9C" w:rsidRDefault="00B1156E" w:rsidP="00DE3097">
                      <w:pPr>
                        <w:tabs>
                          <w:tab w:val="left" w:pos="142"/>
                        </w:tabs>
                        <w:spacing w:after="120"/>
                        <w:ind w:left="142" w:firstLine="709"/>
                        <w:jc w:val="both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Le informo que </w:t>
                      </w:r>
                      <w:r w:rsidR="005F3C4A">
                        <w:rPr>
                          <w:rFonts w:ascii="Arial" w:hAnsi="Arial" w:cs="Arial"/>
                          <w:sz w:val="20"/>
                          <w:szCs w:val="20"/>
                        </w:rPr>
                        <w:t>las prácticas de Ingeniería de Software</w:t>
                      </w:r>
                      <w:r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forma</w:t>
                      </w:r>
                      <w:r w:rsidR="009C6B8C">
                        <w:rPr>
                          <w:rFonts w:ascii="Arial" w:hAnsi="Arial" w:cs="Arial"/>
                          <w:sz w:val="20"/>
                          <w:szCs w:val="20"/>
                        </w:rPr>
                        <w:t>n</w:t>
                      </w:r>
                      <w:r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parte de la currícula de la Licenciatura en In</w:t>
                      </w:r>
                      <w:r w:rsidR="005F3C4A">
                        <w:rPr>
                          <w:rFonts w:ascii="Arial" w:hAnsi="Arial" w:cs="Arial"/>
                          <w:sz w:val="20"/>
                          <w:szCs w:val="20"/>
                        </w:rPr>
                        <w:t>geniería de Software</w:t>
                      </w:r>
                      <w:r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, por lo cual es necesaria su evaluación y de ahí la necesidad de realizar el seguimiento correspondiente. Es por ello que, durante el semestre el Académico a cargo de la experiencia educativa de </w:t>
                      </w:r>
                      <w:r w:rsidR="005F3C4A">
                        <w:rPr>
                          <w:rFonts w:ascii="Arial" w:hAnsi="Arial" w:cs="Arial"/>
                          <w:sz w:val="20"/>
                          <w:szCs w:val="20"/>
                        </w:rPr>
                        <w:t>prácticas de Ingeniería de Software</w:t>
                      </w:r>
                      <w:r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realizará al menos </w:t>
                      </w:r>
                      <w:r w:rsidR="009C6B8C">
                        <w:rPr>
                          <w:rFonts w:ascii="Arial" w:hAnsi="Arial" w:cs="Arial"/>
                          <w:sz w:val="20"/>
                          <w:szCs w:val="20"/>
                        </w:rPr>
                        <w:t>un seguimiento</w:t>
                      </w:r>
                      <w:r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de las actividades del estudiante por lo que será necesario mostrar evidencias de la asistencia del estudiante, así como de sus actividades. Este seguimiento podrá ser vía correo electrónico, teléfono o incluso mediante una visita a sus oficinas, por lo que le solicito de l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a manera más atenta, proporcione</w:t>
                      </w:r>
                      <w:r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las facilidades requeridas en su caso.</w:t>
                      </w:r>
                    </w:p>
                    <w:p w14:paraId="5ACB261E" w14:textId="77777777" w:rsidR="00B1156E" w:rsidRPr="00D00D9C" w:rsidRDefault="00B1156E" w:rsidP="00852961">
                      <w:pPr>
                        <w:spacing w:after="120"/>
                        <w:ind w:firstLine="709"/>
                        <w:jc w:val="both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D00D9C">
                        <w:rPr>
                          <w:rFonts w:ascii="Arial" w:hAnsi="Arial" w:cs="Arial"/>
                          <w:sz w:val="20"/>
                          <w:szCs w:val="20"/>
                        </w:rPr>
                        <w:t>Sin más por el momento, agradezco su atención al presente reiterándome a sus apreciables órdenes.</w:t>
                      </w:r>
                    </w:p>
                    <w:p w14:paraId="3E823CC4" w14:textId="77777777" w:rsidR="00B1156E" w:rsidRDefault="00B1156E" w:rsidP="00DE3097">
                      <w:pPr>
                        <w:pStyle w:val="Textoindependiente"/>
                        <w:rPr>
                          <w:sz w:val="22"/>
                        </w:rPr>
                      </w:pPr>
                    </w:p>
                    <w:p w14:paraId="25620C50" w14:textId="77777777" w:rsidR="00B1156E" w:rsidRPr="00D00D9C" w:rsidRDefault="00B1156E" w:rsidP="00DE3097">
                      <w:pPr>
                        <w:pStyle w:val="Textoindependiente"/>
                        <w:jc w:val="center"/>
                        <w:rPr>
                          <w:sz w:val="20"/>
                          <w:szCs w:val="20"/>
                        </w:rPr>
                      </w:pPr>
                      <w:r w:rsidRPr="00D00D9C">
                        <w:rPr>
                          <w:sz w:val="20"/>
                          <w:szCs w:val="20"/>
                        </w:rPr>
                        <w:t>Atentamente</w:t>
                      </w:r>
                    </w:p>
                    <w:p w14:paraId="3D7F1C20" w14:textId="77777777" w:rsidR="00B1156E" w:rsidRPr="00D00D9C" w:rsidRDefault="00B1156E" w:rsidP="00DE3097">
                      <w:pPr>
                        <w:pStyle w:val="Textoindependiente"/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  <w:p w14:paraId="5066C0E7" w14:textId="77777777" w:rsidR="00B1156E" w:rsidRPr="00D00D9C" w:rsidRDefault="00B1156E" w:rsidP="00DE3097">
                      <w:pPr>
                        <w:pStyle w:val="Textoindependiente"/>
                        <w:jc w:val="center"/>
                        <w:rPr>
                          <w:sz w:val="20"/>
                          <w:szCs w:val="20"/>
                        </w:rPr>
                      </w:pPr>
                      <w:r w:rsidRPr="00D00D9C">
                        <w:rPr>
                          <w:sz w:val="20"/>
                          <w:szCs w:val="20"/>
                        </w:rPr>
                        <w:t>________________________________</w:t>
                      </w:r>
                    </w:p>
                    <w:p w14:paraId="1103507D" w14:textId="77777777" w:rsidR="00B1156E" w:rsidRPr="00D00D9C" w:rsidRDefault="003A52E4" w:rsidP="00DE3097">
                      <w:pPr>
                        <w:pStyle w:val="Textoindependiente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Dr</w:t>
                      </w:r>
                      <w:r w:rsidR="005F3C4A">
                        <w:rPr>
                          <w:sz w:val="20"/>
                          <w:szCs w:val="20"/>
                        </w:rPr>
                        <w:t>. Ángel Juan Sánchez García</w:t>
                      </w:r>
                    </w:p>
                    <w:p w14:paraId="47337479" w14:textId="77777777" w:rsidR="00B1156E" w:rsidRDefault="00B1156E" w:rsidP="00274D8B">
                      <w:pPr>
                        <w:pStyle w:val="Textoindependiente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Coordinador</w:t>
                      </w:r>
                      <w:r w:rsidRPr="00D00D9C">
                        <w:rPr>
                          <w:sz w:val="20"/>
                          <w:szCs w:val="20"/>
                        </w:rPr>
                        <w:t xml:space="preserve"> de</w:t>
                      </w:r>
                      <w:r w:rsidR="005F3C4A">
                        <w:rPr>
                          <w:sz w:val="20"/>
                          <w:szCs w:val="20"/>
                        </w:rPr>
                        <w:t xml:space="preserve"> prácticas profesionales</w:t>
                      </w:r>
                    </w:p>
                    <w:p w14:paraId="1C080E1E" w14:textId="77777777" w:rsidR="00274D8B" w:rsidRPr="00A21DF8" w:rsidRDefault="00274D8B" w:rsidP="00274D8B">
                      <w:pPr>
                        <w:pStyle w:val="Textoindependiente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Licenciatura en Ingeniería de Software</w:t>
                      </w:r>
                    </w:p>
                    <w:p w14:paraId="7C12454C" w14:textId="77777777" w:rsidR="00B1156E" w:rsidRPr="00A21DF8" w:rsidRDefault="00B1156E" w:rsidP="00B312C6">
                      <w:pPr>
                        <w:spacing w:after="0" w:line="240" w:lineRule="auto"/>
                        <w:jc w:val="both"/>
                      </w:pPr>
                    </w:p>
                    <w:p w14:paraId="63F981D9" w14:textId="77777777" w:rsidR="00B1156E" w:rsidRPr="00A21DF8" w:rsidRDefault="00B1156E" w:rsidP="00B312C6">
                      <w:p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</w:p>
                    <w:p w14:paraId="75F74ACE" w14:textId="77777777" w:rsidR="00B1156E" w:rsidRPr="00A21DF8" w:rsidRDefault="00B1156E" w:rsidP="00635ED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14:paraId="2AFDAD09" w14:textId="77777777" w:rsidR="00B1156E" w:rsidRPr="00A21DF8" w:rsidRDefault="00B1156E" w:rsidP="00BE3C3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ab/>
      </w:r>
    </w:p>
    <w:p w14:paraId="751C2598" w14:textId="77777777" w:rsidR="00A92313" w:rsidRDefault="00A92313" w:rsidP="008B2D9D">
      <w:pPr>
        <w:spacing w:after="0" w:line="240" w:lineRule="auto"/>
        <w:ind w:left="708"/>
        <w:rPr>
          <w:rFonts w:ascii="Gill Sans MT" w:eastAsia="Times New Roman" w:hAnsi="Gill Sans MT" w:cs="Arial"/>
          <w:b/>
          <w:bCs/>
          <w:sz w:val="24"/>
          <w:szCs w:val="24"/>
        </w:rPr>
      </w:pPr>
    </w:p>
    <w:p w14:paraId="53DB2E88" w14:textId="77777777" w:rsidR="00A92313" w:rsidRPr="00D53EB5" w:rsidRDefault="00A92313" w:rsidP="006C2F8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A94EA0E" w14:textId="77777777" w:rsidR="00A92313" w:rsidRDefault="00A92313" w:rsidP="006854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A28777" wp14:editId="6F33B9B1">
                <wp:simplePos x="0" y="0"/>
                <wp:positionH relativeFrom="column">
                  <wp:posOffset>-1355725</wp:posOffset>
                </wp:positionH>
                <wp:positionV relativeFrom="paragraph">
                  <wp:posOffset>499745</wp:posOffset>
                </wp:positionV>
                <wp:extent cx="1483995" cy="5653405"/>
                <wp:effectExtent l="0" t="0" r="1905" b="4445"/>
                <wp:wrapNone/>
                <wp:docPr id="2" name="2 Cuadro de text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83995" cy="565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9B0EEC" w14:textId="77777777" w:rsidR="00B1156E" w:rsidRPr="00BD2F19" w:rsidRDefault="00B1156E" w:rsidP="001B6CA6">
                            <w:pPr>
                              <w:spacing w:after="0"/>
                              <w:ind w:left="142"/>
                              <w:jc w:val="right"/>
                              <w:rPr>
                                <w:rFonts w:ascii="GillSans" w:hAnsi="GillSans" w:cs="GillSans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GillSans" w:hAnsi="GillSans" w:cs="GillSans"/>
                                <w:b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D2F19">
                              <w:rPr>
                                <w:rFonts w:ascii="GillSans" w:hAnsi="GillSans" w:cs="GillSans"/>
                                <w:sz w:val="16"/>
                                <w:szCs w:val="16"/>
                              </w:rPr>
                              <w:t>Facultad de Estadística e Informática</w:t>
                            </w:r>
                          </w:p>
                          <w:p w14:paraId="0E982AA9" w14:textId="77777777" w:rsidR="00B1156E" w:rsidRDefault="00B1156E" w:rsidP="00685476">
                            <w:pPr>
                              <w:spacing w:after="0" w:line="240" w:lineRule="auto"/>
                              <w:jc w:val="right"/>
                              <w:rPr>
                                <w:rFonts w:ascii="GillSans" w:hAnsi="GillSans" w:cs="GillSans"/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14:paraId="7EA94E56" w14:textId="77777777" w:rsidR="00B1156E" w:rsidRPr="008B2D9D" w:rsidRDefault="00B1156E" w:rsidP="00685476">
                            <w:pPr>
                              <w:spacing w:after="0" w:line="240" w:lineRule="auto"/>
                              <w:jc w:val="right"/>
                              <w:rPr>
                                <w:rFonts w:ascii="GillSans" w:hAnsi="GillSans" w:cs="GillSans"/>
                                <w:b/>
                                <w:sz w:val="16"/>
                                <w:szCs w:val="16"/>
                              </w:rPr>
                            </w:pPr>
                            <w:r w:rsidRPr="008B2D9D">
                              <w:rPr>
                                <w:rFonts w:ascii="GillSans" w:hAnsi="GillSans" w:cs="GillSans"/>
                                <w:b/>
                                <w:sz w:val="16"/>
                                <w:szCs w:val="16"/>
                              </w:rPr>
                              <w:t>Dirección</w:t>
                            </w:r>
                          </w:p>
                          <w:p w14:paraId="402F3B3E" w14:textId="77777777" w:rsidR="00B1156E" w:rsidRPr="008B2D9D" w:rsidRDefault="00B1156E" w:rsidP="008B2D9D">
                            <w:pPr>
                              <w:spacing w:after="0" w:line="240" w:lineRule="auto"/>
                              <w:jc w:val="right"/>
                              <w:rPr>
                                <w:rFonts w:ascii="GillSans" w:hAnsi="GillSans" w:cs="GillSans"/>
                                <w:sz w:val="16"/>
                                <w:szCs w:val="16"/>
                              </w:rPr>
                            </w:pPr>
                            <w:r w:rsidRPr="008B2D9D">
                              <w:rPr>
                                <w:rFonts w:ascii="GillSans" w:hAnsi="GillSans" w:cs="GillSans"/>
                                <w:sz w:val="16"/>
                                <w:szCs w:val="16"/>
                              </w:rPr>
                              <w:t>Av. Xalapa esq. Ávila Camacho S/N</w:t>
                            </w:r>
                          </w:p>
                          <w:p w14:paraId="6F00990E" w14:textId="77777777" w:rsidR="00B1156E" w:rsidRPr="008B2D9D" w:rsidRDefault="00B1156E" w:rsidP="008B2D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</w:pPr>
                            <w:r w:rsidRPr="008B2D9D">
                              <w:rPr>
                                <w:rFonts w:ascii="GillSans" w:hAnsi="GillSans" w:cs="GillSans"/>
                                <w:sz w:val="16"/>
                                <w:szCs w:val="16"/>
                              </w:rPr>
                              <w:t>Col. Obrero Campesina</w:t>
                            </w:r>
                          </w:p>
                          <w:p w14:paraId="04FC9EA2" w14:textId="77777777" w:rsidR="00B1156E" w:rsidRPr="008B2D9D" w:rsidRDefault="00B1156E" w:rsidP="008B2D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</w:pPr>
                            <w:r w:rsidRPr="008B2D9D">
                              <w:rPr>
                                <w:rFonts w:ascii="GillSans" w:hAnsi="GillSans" w:cs="GillSans"/>
                                <w:sz w:val="16"/>
                                <w:szCs w:val="16"/>
                              </w:rPr>
                              <w:t>CP 91020</w:t>
                            </w:r>
                          </w:p>
                          <w:p w14:paraId="6A5E59BB" w14:textId="77777777" w:rsidR="00B1156E" w:rsidRPr="008B2D9D" w:rsidRDefault="00B1156E" w:rsidP="008B2D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</w:pPr>
                            <w:r w:rsidRPr="008B2D9D">
                              <w:rPr>
                                <w:rFonts w:ascii="GillSans" w:hAnsi="GillSans" w:cs="GillSans"/>
                                <w:sz w:val="16"/>
                                <w:szCs w:val="16"/>
                              </w:rPr>
                              <w:t>Xalapa de Enríquez</w:t>
                            </w:r>
                          </w:p>
                          <w:p w14:paraId="40A55392" w14:textId="77777777" w:rsidR="00B1156E" w:rsidRPr="008B2D9D" w:rsidRDefault="00B1156E" w:rsidP="008B2D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</w:pPr>
                            <w:r w:rsidRPr="008B2D9D">
                              <w:rPr>
                                <w:rFonts w:ascii="GillSans" w:hAnsi="GillSans" w:cs="GillSans"/>
                                <w:sz w:val="16"/>
                                <w:szCs w:val="16"/>
                              </w:rPr>
                              <w:t>Veracruz, México</w:t>
                            </w:r>
                          </w:p>
                          <w:p w14:paraId="2183CC73" w14:textId="77777777" w:rsidR="00B1156E" w:rsidRPr="008B2D9D" w:rsidRDefault="00B1156E" w:rsidP="008B2D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</w:pPr>
                          </w:p>
                          <w:p w14:paraId="58472B65" w14:textId="77777777" w:rsidR="00B1156E" w:rsidRPr="008B2D9D" w:rsidRDefault="00B1156E" w:rsidP="008B2D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</w:pPr>
                          </w:p>
                          <w:p w14:paraId="3D58B6CE" w14:textId="77777777" w:rsidR="00B1156E" w:rsidRPr="008B2D9D" w:rsidRDefault="00B1156E" w:rsidP="008B2D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</w:pPr>
                          </w:p>
                          <w:p w14:paraId="0F69D302" w14:textId="77777777" w:rsidR="00B1156E" w:rsidRPr="008B2D9D" w:rsidRDefault="00B1156E" w:rsidP="008B2D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Liberation Serif" w:hAnsi="Liberation Serif"/>
                                <w:b/>
                                <w:sz w:val="16"/>
                                <w:szCs w:val="16"/>
                              </w:rPr>
                            </w:pPr>
                            <w:r w:rsidRPr="008B2D9D">
                              <w:rPr>
                                <w:rFonts w:ascii="GillSans" w:hAnsi="GillSans" w:cs="GillSans"/>
                                <w:b/>
                                <w:sz w:val="16"/>
                                <w:szCs w:val="16"/>
                              </w:rPr>
                              <w:t>Teléfonos</w:t>
                            </w:r>
                          </w:p>
                          <w:p w14:paraId="69D0A2DB" w14:textId="77777777" w:rsidR="00B1156E" w:rsidRPr="008B2D9D" w:rsidRDefault="00B1156E" w:rsidP="008B2D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</w:pPr>
                            <w:r w:rsidRPr="008B2D9D">
                              <w:rPr>
                                <w:rFonts w:ascii="GillSans" w:hAnsi="GillSans" w:cs="GillSans"/>
                                <w:sz w:val="16"/>
                                <w:szCs w:val="16"/>
                              </w:rPr>
                              <w:t>(228) 8421700</w:t>
                            </w:r>
                          </w:p>
                          <w:p w14:paraId="04048F11" w14:textId="77777777" w:rsidR="00B1156E" w:rsidRPr="008B2D9D" w:rsidRDefault="00B1156E" w:rsidP="008B2D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GillSans" w:hAnsi="GillSans" w:cs="GillSans"/>
                                <w:sz w:val="16"/>
                                <w:szCs w:val="16"/>
                              </w:rPr>
                              <w:t>Exts.</w:t>
                            </w:r>
                            <w:r w:rsidRPr="008B2D9D">
                              <w:rPr>
                                <w:rFonts w:ascii="GillSans" w:hAnsi="GillSans" w:cs="GillSans"/>
                                <w:sz w:val="16"/>
                                <w:szCs w:val="16"/>
                              </w:rPr>
                              <w:t>14155, 14250</w:t>
                            </w:r>
                          </w:p>
                          <w:p w14:paraId="3DF13B0B" w14:textId="77777777" w:rsidR="00B1156E" w:rsidRPr="008B2D9D" w:rsidRDefault="00B1156E" w:rsidP="008B2D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</w:pPr>
                            <w:r w:rsidRPr="008B2D9D">
                              <w:rPr>
                                <w:rFonts w:ascii="GillSans" w:hAnsi="GillSans" w:cs="GillSans"/>
                                <w:sz w:val="16"/>
                                <w:szCs w:val="16"/>
                              </w:rPr>
                              <w:t>14108, 14106</w:t>
                            </w:r>
                          </w:p>
                          <w:p w14:paraId="6A72F3DA" w14:textId="77777777" w:rsidR="00B1156E" w:rsidRPr="008B2D9D" w:rsidRDefault="00B1156E" w:rsidP="008B2D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</w:pPr>
                            <w:r w:rsidRPr="008B2D9D">
                              <w:rPr>
                                <w:rFonts w:ascii="GillSans" w:hAnsi="GillSans" w:cs="GillSans"/>
                                <w:sz w:val="16"/>
                                <w:szCs w:val="16"/>
                              </w:rPr>
                              <w:t>Fax</w:t>
                            </w:r>
                          </w:p>
                          <w:p w14:paraId="5701F0C0" w14:textId="77777777" w:rsidR="00B1156E" w:rsidRPr="008B2D9D" w:rsidRDefault="00B1156E" w:rsidP="00DD1F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-142"/>
                              <w:jc w:val="right"/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</w:pPr>
                            <w:r w:rsidRPr="008B2D9D">
                              <w:rPr>
                                <w:rFonts w:ascii="GillSans" w:hAnsi="GillSans" w:cs="GillSans"/>
                                <w:sz w:val="16"/>
                                <w:szCs w:val="16"/>
                              </w:rPr>
                              <w:t>(228) 8149990</w:t>
                            </w:r>
                          </w:p>
                          <w:p w14:paraId="007DC793" w14:textId="77777777" w:rsidR="00B1156E" w:rsidRPr="008B2D9D" w:rsidRDefault="00B1156E" w:rsidP="008B2D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</w:pPr>
                          </w:p>
                          <w:p w14:paraId="745E135D" w14:textId="77777777" w:rsidR="00B1156E" w:rsidRPr="008B2D9D" w:rsidRDefault="00B1156E" w:rsidP="008B2D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</w:pPr>
                          </w:p>
                          <w:p w14:paraId="5819C322" w14:textId="77777777" w:rsidR="00B1156E" w:rsidRPr="008B2D9D" w:rsidRDefault="00B1156E" w:rsidP="008B2D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</w:pPr>
                          </w:p>
                          <w:p w14:paraId="6F5FC764" w14:textId="77777777" w:rsidR="00B1156E" w:rsidRPr="00B17F57" w:rsidRDefault="00B1156E" w:rsidP="00B17F5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Liberation Serif" w:hAnsi="Liberation Serif"/>
                                <w:b/>
                                <w:sz w:val="16"/>
                                <w:szCs w:val="16"/>
                              </w:rPr>
                            </w:pPr>
                            <w:r w:rsidRPr="00B17F57">
                              <w:rPr>
                                <w:rFonts w:ascii="GillSans" w:hAnsi="GillSans" w:cs="GillSans"/>
                                <w:b/>
                                <w:sz w:val="16"/>
                                <w:szCs w:val="16"/>
                              </w:rPr>
                              <w:t>Internet</w:t>
                            </w:r>
                          </w:p>
                          <w:p w14:paraId="48713194" w14:textId="77777777" w:rsidR="00B1156E" w:rsidRPr="00927EB3" w:rsidRDefault="00B1156E" w:rsidP="00B17F5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GillSans" w:hAnsi="GillSans" w:cs="GillSan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927EB3">
                              <w:rPr>
                                <w:rFonts w:ascii="GillSans" w:hAnsi="GillSans" w:cs="GillSans"/>
                                <w:sz w:val="16"/>
                                <w:szCs w:val="16"/>
                              </w:rPr>
                              <w:t>fei@uv.mx</w:t>
                            </w:r>
                          </w:p>
                          <w:p w14:paraId="3987C41F" w14:textId="77777777" w:rsidR="00B1156E" w:rsidRPr="00927EB3" w:rsidRDefault="00B1156E" w:rsidP="00B17F5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right"/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</w:pPr>
                            <w:r w:rsidRPr="00927EB3">
                              <w:rPr>
                                <w:rFonts w:ascii="GillSans" w:hAnsi="GillSans" w:cs="GillSans"/>
                                <w:sz w:val="16"/>
                                <w:szCs w:val="16"/>
                              </w:rPr>
                              <w:t>http://www.uv.mx/fei</w:t>
                            </w:r>
                          </w:p>
                          <w:p w14:paraId="287BAC6F" w14:textId="77777777" w:rsidR="00B1156E" w:rsidRPr="00927EB3" w:rsidRDefault="00B1156E" w:rsidP="00B17F57">
                            <w:pPr>
                              <w:autoSpaceDE w:val="0"/>
                              <w:autoSpaceDN w:val="0"/>
                              <w:adjustRightInd w:val="0"/>
                              <w:spacing w:after="0"/>
                              <w:jc w:val="right"/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</w:pPr>
                            <w:r w:rsidRPr="00927EB3">
                              <w:rPr>
                                <w:rFonts w:ascii="GillSans" w:hAnsi="GillSans" w:cs="GillSans"/>
                                <w:sz w:val="16"/>
                                <w:szCs w:val="16"/>
                              </w:rPr>
                              <w:t>@fei_uv</w:t>
                            </w:r>
                          </w:p>
                          <w:p w14:paraId="2B92E9A1" w14:textId="77777777" w:rsidR="00B1156E" w:rsidRPr="00927EB3" w:rsidRDefault="00B1156E" w:rsidP="00B17F57">
                            <w:pPr>
                              <w:autoSpaceDE w:val="0"/>
                              <w:autoSpaceDN w:val="0"/>
                              <w:adjustRightInd w:val="0"/>
                              <w:spacing w:after="0"/>
                              <w:jc w:val="right"/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</w:pPr>
                            <w:r w:rsidRPr="00927EB3">
                              <w:rPr>
                                <w:rFonts w:ascii="GillSans" w:hAnsi="GillSans" w:cs="GillSans"/>
                                <w:sz w:val="16"/>
                                <w:szCs w:val="16"/>
                              </w:rPr>
                              <w:t>feiuv</w:t>
                            </w:r>
                          </w:p>
                          <w:p w14:paraId="3E198E05" w14:textId="77777777" w:rsidR="00B1156E" w:rsidRPr="00927EB3" w:rsidRDefault="00B1156E" w:rsidP="00B17F57">
                            <w:pPr>
                              <w:autoSpaceDE w:val="0"/>
                              <w:autoSpaceDN w:val="0"/>
                              <w:adjustRightInd w:val="0"/>
                              <w:spacing w:after="0"/>
                              <w:jc w:val="right"/>
                              <w:rPr>
                                <w:rFonts w:ascii="Liberation Serif" w:hAnsi="Liberation Serif"/>
                                <w:sz w:val="16"/>
                                <w:szCs w:val="16"/>
                              </w:rPr>
                            </w:pPr>
                            <w:r w:rsidRPr="00927EB3">
                              <w:rPr>
                                <w:rFonts w:ascii="GillSans" w:hAnsi="GillSans" w:cs="GillSans"/>
                                <w:sz w:val="16"/>
                                <w:szCs w:val="16"/>
                              </w:rPr>
                              <w:t>feiuv</w:t>
                            </w:r>
                          </w:p>
                          <w:p w14:paraId="756A290F" w14:textId="77777777" w:rsidR="00B1156E" w:rsidRPr="008B2D9D" w:rsidRDefault="00B1156E" w:rsidP="008B2D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 Cuadro de texto" o:spid="_x0000_s1027" type="#_x0000_t202" style="position:absolute;margin-left:-106.75pt;margin-top:39.35pt;width:116.85pt;height:445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" fillcolor="white [3201]" stroked="f" strokeweight=".5pt">
                <v:textbox>
                  <w:txbxContent>
                    <w:p w:rsidR="00B1156E" w:rsidRPr="00BD2F19" w:rsidRDefault="00B1156E" w:rsidP="001B6CA6">
                      <w:pPr>
                        <w:spacing w:after="0"/>
                        <w:ind w:left="142"/>
                        <w:jc w:val="right"/>
                        <w:rPr>
                          <w:rFonts w:ascii="GillSans" w:hAnsi="GillSans" w:cs="GillSans"/>
                          <w:sz w:val="16"/>
                          <w:szCs w:val="16"/>
                        </w:rPr>
                      </w:pPr>
                      <w:r>
                        <w:rPr>
                          <w:rFonts w:ascii="GillSans" w:hAnsi="GillSans" w:cs="GillSans"/>
                          <w:b/>
                          <w:sz w:val="16"/>
                          <w:szCs w:val="16"/>
                        </w:rPr>
                        <w:t xml:space="preserve"> </w:t>
                      </w:r>
                      <w:r w:rsidRPr="00BD2F19">
                        <w:rPr>
                          <w:rFonts w:ascii="GillSans" w:hAnsi="GillSans" w:cs="GillSans"/>
                          <w:sz w:val="16"/>
                          <w:szCs w:val="16"/>
                        </w:rPr>
                        <w:t>Facultad de Estadística e Informática</w:t>
                      </w:r>
                    </w:p>
                    <w:p w:rsidR="00B1156E" w:rsidRDefault="00B1156E" w:rsidP="00685476">
                      <w:pPr>
                        <w:spacing w:after="0" w:line="240" w:lineRule="auto"/>
                        <w:jc w:val="right"/>
                        <w:rPr>
                          <w:rFonts w:ascii="GillSans" w:hAnsi="GillSans" w:cs="GillSans"/>
                          <w:b/>
                          <w:sz w:val="16"/>
                          <w:szCs w:val="16"/>
                        </w:rPr>
                      </w:pPr>
                    </w:p>
                    <w:p w:rsidR="00B1156E" w:rsidRPr="008B2D9D" w:rsidRDefault="00B1156E" w:rsidP="00685476">
                      <w:pPr>
                        <w:spacing w:after="0" w:line="240" w:lineRule="auto"/>
                        <w:jc w:val="right"/>
                        <w:rPr>
                          <w:rFonts w:ascii="GillSans" w:hAnsi="GillSans" w:cs="GillSans"/>
                          <w:b/>
                          <w:sz w:val="16"/>
                          <w:szCs w:val="16"/>
                        </w:rPr>
                      </w:pPr>
                      <w:r w:rsidRPr="008B2D9D">
                        <w:rPr>
                          <w:rFonts w:ascii="GillSans" w:hAnsi="GillSans" w:cs="GillSans"/>
                          <w:b/>
                          <w:sz w:val="16"/>
                          <w:szCs w:val="16"/>
                        </w:rPr>
                        <w:t>Dirección</w:t>
                      </w:r>
                    </w:p>
                    <w:p w:rsidR="00B1156E" w:rsidRPr="008B2D9D" w:rsidRDefault="00B1156E" w:rsidP="008B2D9D">
                      <w:pPr>
                        <w:spacing w:after="0" w:line="240" w:lineRule="auto"/>
                        <w:jc w:val="right"/>
                        <w:rPr>
                          <w:rFonts w:ascii="GillSans" w:hAnsi="GillSans" w:cs="GillSans"/>
                          <w:sz w:val="16"/>
                          <w:szCs w:val="16"/>
                        </w:rPr>
                      </w:pPr>
                      <w:r w:rsidRPr="008B2D9D">
                        <w:rPr>
                          <w:rFonts w:ascii="GillSans" w:hAnsi="GillSans" w:cs="GillSans"/>
                          <w:sz w:val="16"/>
                          <w:szCs w:val="16"/>
                        </w:rPr>
                        <w:t>Av. Xalapa esq. Ávila Camacho S/N</w:t>
                      </w:r>
                    </w:p>
                    <w:p w:rsidR="00B1156E" w:rsidRPr="008B2D9D" w:rsidRDefault="00B1156E" w:rsidP="008B2D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Liberation Serif" w:hAnsi="Liberation Serif"/>
                          <w:sz w:val="16"/>
                          <w:szCs w:val="16"/>
                        </w:rPr>
                      </w:pPr>
                      <w:r w:rsidRPr="008B2D9D">
                        <w:rPr>
                          <w:rFonts w:ascii="GillSans" w:hAnsi="GillSans" w:cs="GillSans"/>
                          <w:sz w:val="16"/>
                          <w:szCs w:val="16"/>
                        </w:rPr>
                        <w:t>Col. Obrero Campesina</w:t>
                      </w:r>
                    </w:p>
                    <w:p w:rsidR="00B1156E" w:rsidRPr="008B2D9D" w:rsidRDefault="00B1156E" w:rsidP="008B2D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Liberation Serif" w:hAnsi="Liberation Serif"/>
                          <w:sz w:val="16"/>
                          <w:szCs w:val="16"/>
                        </w:rPr>
                      </w:pPr>
                      <w:r w:rsidRPr="008B2D9D">
                        <w:rPr>
                          <w:rFonts w:ascii="GillSans" w:hAnsi="GillSans" w:cs="GillSans"/>
                          <w:sz w:val="16"/>
                          <w:szCs w:val="16"/>
                        </w:rPr>
                        <w:t>CP 91020</w:t>
                      </w:r>
                    </w:p>
                    <w:p w:rsidR="00B1156E" w:rsidRPr="008B2D9D" w:rsidRDefault="00B1156E" w:rsidP="008B2D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Liberation Serif" w:hAnsi="Liberation Serif"/>
                          <w:sz w:val="16"/>
                          <w:szCs w:val="16"/>
                        </w:rPr>
                      </w:pPr>
                      <w:r w:rsidRPr="008B2D9D">
                        <w:rPr>
                          <w:rFonts w:ascii="GillSans" w:hAnsi="GillSans" w:cs="GillSans"/>
                          <w:sz w:val="16"/>
                          <w:szCs w:val="16"/>
                        </w:rPr>
                        <w:t>Xalapa de Enríquez</w:t>
                      </w:r>
                    </w:p>
                    <w:p w:rsidR="00B1156E" w:rsidRPr="008B2D9D" w:rsidRDefault="00B1156E" w:rsidP="008B2D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Liberation Serif" w:hAnsi="Liberation Serif"/>
                          <w:sz w:val="16"/>
                          <w:szCs w:val="16"/>
                        </w:rPr>
                      </w:pPr>
                      <w:r w:rsidRPr="008B2D9D">
                        <w:rPr>
                          <w:rFonts w:ascii="GillSans" w:hAnsi="GillSans" w:cs="GillSans"/>
                          <w:sz w:val="16"/>
                          <w:szCs w:val="16"/>
                        </w:rPr>
                        <w:t>Veracruz, México</w:t>
                      </w:r>
                    </w:p>
                    <w:p w:rsidR="00B1156E" w:rsidRPr="008B2D9D" w:rsidRDefault="00B1156E" w:rsidP="008B2D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Liberation Serif" w:hAnsi="Liberation Serif"/>
                          <w:sz w:val="16"/>
                          <w:szCs w:val="16"/>
                        </w:rPr>
                      </w:pPr>
                    </w:p>
                    <w:p w:rsidR="00B1156E" w:rsidRPr="008B2D9D" w:rsidRDefault="00B1156E" w:rsidP="008B2D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Liberation Serif" w:hAnsi="Liberation Serif"/>
                          <w:sz w:val="16"/>
                          <w:szCs w:val="16"/>
                        </w:rPr>
                      </w:pPr>
                    </w:p>
                    <w:p w:rsidR="00B1156E" w:rsidRPr="008B2D9D" w:rsidRDefault="00B1156E" w:rsidP="008B2D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Liberation Serif" w:hAnsi="Liberation Serif"/>
                          <w:sz w:val="16"/>
                          <w:szCs w:val="16"/>
                        </w:rPr>
                      </w:pPr>
                    </w:p>
                    <w:p w:rsidR="00B1156E" w:rsidRPr="008B2D9D" w:rsidRDefault="00B1156E" w:rsidP="008B2D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Liberation Serif" w:hAnsi="Liberation Serif"/>
                          <w:b/>
                          <w:sz w:val="16"/>
                          <w:szCs w:val="16"/>
                        </w:rPr>
                      </w:pPr>
                      <w:r w:rsidRPr="008B2D9D">
                        <w:rPr>
                          <w:rFonts w:ascii="GillSans" w:hAnsi="GillSans" w:cs="GillSans"/>
                          <w:b/>
                          <w:sz w:val="16"/>
                          <w:szCs w:val="16"/>
                        </w:rPr>
                        <w:t>Teléfonos</w:t>
                      </w:r>
                    </w:p>
                    <w:p w:rsidR="00B1156E" w:rsidRPr="008B2D9D" w:rsidRDefault="00B1156E" w:rsidP="008B2D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Liberation Serif" w:hAnsi="Liberation Serif"/>
                          <w:sz w:val="16"/>
                          <w:szCs w:val="16"/>
                        </w:rPr>
                      </w:pPr>
                      <w:r w:rsidRPr="008B2D9D">
                        <w:rPr>
                          <w:rFonts w:ascii="GillSans" w:hAnsi="GillSans" w:cs="GillSans"/>
                          <w:sz w:val="16"/>
                          <w:szCs w:val="16"/>
                        </w:rPr>
                        <w:t>(228) 8421700</w:t>
                      </w:r>
                    </w:p>
                    <w:p w:rsidR="00B1156E" w:rsidRPr="008B2D9D" w:rsidRDefault="00B1156E" w:rsidP="008B2D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Liberation Serif" w:hAnsi="Liberation Serif"/>
                          <w:sz w:val="16"/>
                          <w:szCs w:val="16"/>
                        </w:rPr>
                      </w:pPr>
                      <w:r>
                        <w:rPr>
                          <w:rFonts w:ascii="GillSans" w:hAnsi="GillSans" w:cs="GillSans"/>
                          <w:sz w:val="16"/>
                          <w:szCs w:val="16"/>
                        </w:rPr>
                        <w:t>Exts.</w:t>
                      </w:r>
                      <w:r w:rsidRPr="008B2D9D">
                        <w:rPr>
                          <w:rFonts w:ascii="GillSans" w:hAnsi="GillSans" w:cs="GillSans"/>
                          <w:sz w:val="16"/>
                          <w:szCs w:val="16"/>
                        </w:rPr>
                        <w:t>14155, 14250</w:t>
                      </w:r>
                    </w:p>
                    <w:p w:rsidR="00B1156E" w:rsidRPr="008B2D9D" w:rsidRDefault="00B1156E" w:rsidP="008B2D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Liberation Serif" w:hAnsi="Liberation Serif"/>
                          <w:sz w:val="16"/>
                          <w:szCs w:val="16"/>
                        </w:rPr>
                      </w:pPr>
                      <w:r w:rsidRPr="008B2D9D">
                        <w:rPr>
                          <w:rFonts w:ascii="GillSans" w:hAnsi="GillSans" w:cs="GillSans"/>
                          <w:sz w:val="16"/>
                          <w:szCs w:val="16"/>
                        </w:rPr>
                        <w:t>14108, 14106</w:t>
                      </w:r>
                    </w:p>
                    <w:p w:rsidR="00B1156E" w:rsidRPr="008B2D9D" w:rsidRDefault="00B1156E" w:rsidP="008B2D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Liberation Serif" w:hAnsi="Liberation Serif"/>
                          <w:sz w:val="16"/>
                          <w:szCs w:val="16"/>
                        </w:rPr>
                      </w:pPr>
                      <w:r w:rsidRPr="008B2D9D">
                        <w:rPr>
                          <w:rFonts w:ascii="GillSans" w:hAnsi="GillSans" w:cs="GillSans"/>
                          <w:sz w:val="16"/>
                          <w:szCs w:val="16"/>
                        </w:rPr>
                        <w:t>Fax</w:t>
                      </w:r>
                    </w:p>
                    <w:p w:rsidR="00B1156E" w:rsidRPr="008B2D9D" w:rsidRDefault="00B1156E" w:rsidP="00DD1F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-142"/>
                        <w:jc w:val="right"/>
                        <w:rPr>
                          <w:rFonts w:ascii="Liberation Serif" w:hAnsi="Liberation Serif"/>
                          <w:sz w:val="16"/>
                          <w:szCs w:val="16"/>
                        </w:rPr>
                      </w:pPr>
                      <w:r w:rsidRPr="008B2D9D">
                        <w:rPr>
                          <w:rFonts w:ascii="GillSans" w:hAnsi="GillSans" w:cs="GillSans"/>
                          <w:sz w:val="16"/>
                          <w:szCs w:val="16"/>
                        </w:rPr>
                        <w:t>(228) 8149990</w:t>
                      </w:r>
                    </w:p>
                    <w:p w:rsidR="00B1156E" w:rsidRPr="008B2D9D" w:rsidRDefault="00B1156E" w:rsidP="008B2D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Liberation Serif" w:hAnsi="Liberation Serif"/>
                          <w:sz w:val="16"/>
                          <w:szCs w:val="16"/>
                        </w:rPr>
                      </w:pPr>
                    </w:p>
                    <w:p w:rsidR="00B1156E" w:rsidRPr="008B2D9D" w:rsidRDefault="00B1156E" w:rsidP="008B2D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Liberation Serif" w:hAnsi="Liberation Serif"/>
                          <w:sz w:val="16"/>
                          <w:szCs w:val="16"/>
                        </w:rPr>
                      </w:pPr>
                    </w:p>
                    <w:p w:rsidR="00B1156E" w:rsidRPr="008B2D9D" w:rsidRDefault="00B1156E" w:rsidP="008B2D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Liberation Serif" w:hAnsi="Liberation Serif"/>
                          <w:sz w:val="16"/>
                          <w:szCs w:val="16"/>
                        </w:rPr>
                      </w:pPr>
                    </w:p>
                    <w:p w:rsidR="00B1156E" w:rsidRPr="00B17F57" w:rsidRDefault="00B1156E" w:rsidP="00B17F5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Liberation Serif" w:hAnsi="Liberation Serif"/>
                          <w:b/>
                          <w:sz w:val="16"/>
                          <w:szCs w:val="16"/>
                        </w:rPr>
                      </w:pPr>
                      <w:r w:rsidRPr="00B17F57">
                        <w:rPr>
                          <w:rFonts w:ascii="GillSans" w:hAnsi="GillSans" w:cs="GillSans"/>
                          <w:b/>
                          <w:sz w:val="16"/>
                          <w:szCs w:val="16"/>
                        </w:rPr>
                        <w:t>Internet</w:t>
                      </w:r>
                    </w:p>
                    <w:p w:rsidR="00B1156E" w:rsidRPr="00927EB3" w:rsidRDefault="00B1156E" w:rsidP="00B17F5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Liberation Serif" w:hAnsi="Liberation Serif"/>
                          <w:sz w:val="16"/>
                          <w:szCs w:val="16"/>
                        </w:rPr>
                      </w:pPr>
                      <w:r>
                        <w:rPr>
                          <w:rFonts w:ascii="GillSans" w:hAnsi="GillSans" w:cs="GillSans"/>
                          <w:sz w:val="16"/>
                          <w:szCs w:val="16"/>
                        </w:rPr>
                        <w:t xml:space="preserve"> </w:t>
                      </w:r>
                      <w:r w:rsidRPr="00927EB3">
                        <w:rPr>
                          <w:rFonts w:ascii="GillSans" w:hAnsi="GillSans" w:cs="GillSans"/>
                          <w:sz w:val="16"/>
                          <w:szCs w:val="16"/>
                        </w:rPr>
                        <w:t>fei@uv.mx</w:t>
                      </w:r>
                    </w:p>
                    <w:p w:rsidR="00B1156E" w:rsidRPr="00927EB3" w:rsidRDefault="00B1156E" w:rsidP="00B17F5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right"/>
                        <w:rPr>
                          <w:rFonts w:ascii="Liberation Serif" w:hAnsi="Liberation Serif"/>
                          <w:sz w:val="16"/>
                          <w:szCs w:val="16"/>
                        </w:rPr>
                      </w:pPr>
                      <w:r w:rsidRPr="00927EB3">
                        <w:rPr>
                          <w:rFonts w:ascii="GillSans" w:hAnsi="GillSans" w:cs="GillSans"/>
                          <w:sz w:val="16"/>
                          <w:szCs w:val="16"/>
                        </w:rPr>
                        <w:t>http://www.uv.mx/fei</w:t>
                      </w:r>
                    </w:p>
                    <w:p w:rsidR="00B1156E" w:rsidRPr="00927EB3" w:rsidRDefault="00B1156E" w:rsidP="00B17F57">
                      <w:pPr>
                        <w:autoSpaceDE w:val="0"/>
                        <w:autoSpaceDN w:val="0"/>
                        <w:adjustRightInd w:val="0"/>
                        <w:spacing w:after="0"/>
                        <w:jc w:val="right"/>
                        <w:rPr>
                          <w:rFonts w:ascii="Liberation Serif" w:hAnsi="Liberation Serif"/>
                          <w:sz w:val="16"/>
                          <w:szCs w:val="16"/>
                        </w:rPr>
                      </w:pPr>
                      <w:r w:rsidRPr="00927EB3">
                        <w:rPr>
                          <w:rFonts w:ascii="GillSans" w:hAnsi="GillSans" w:cs="GillSans"/>
                          <w:sz w:val="16"/>
                          <w:szCs w:val="16"/>
                        </w:rPr>
                        <w:t>@fei_uv</w:t>
                      </w:r>
                    </w:p>
                    <w:p w:rsidR="00B1156E" w:rsidRPr="00927EB3" w:rsidRDefault="00B1156E" w:rsidP="00B17F57">
                      <w:pPr>
                        <w:autoSpaceDE w:val="0"/>
                        <w:autoSpaceDN w:val="0"/>
                        <w:adjustRightInd w:val="0"/>
                        <w:spacing w:after="0"/>
                        <w:jc w:val="right"/>
                        <w:rPr>
                          <w:rFonts w:ascii="Liberation Serif" w:hAnsi="Liberation Serif"/>
                          <w:sz w:val="16"/>
                          <w:szCs w:val="16"/>
                        </w:rPr>
                      </w:pPr>
                      <w:r w:rsidRPr="00927EB3">
                        <w:rPr>
                          <w:rFonts w:ascii="GillSans" w:hAnsi="GillSans" w:cs="GillSans"/>
                          <w:sz w:val="16"/>
                          <w:szCs w:val="16"/>
                        </w:rPr>
                        <w:t>feiuv</w:t>
                      </w:r>
                    </w:p>
                    <w:p w:rsidR="00B1156E" w:rsidRPr="00927EB3" w:rsidRDefault="00B1156E" w:rsidP="00B17F57">
                      <w:pPr>
                        <w:autoSpaceDE w:val="0"/>
                        <w:autoSpaceDN w:val="0"/>
                        <w:adjustRightInd w:val="0"/>
                        <w:spacing w:after="0"/>
                        <w:jc w:val="right"/>
                        <w:rPr>
                          <w:rFonts w:ascii="Liberation Serif" w:hAnsi="Liberation Serif"/>
                          <w:sz w:val="16"/>
                          <w:szCs w:val="16"/>
                        </w:rPr>
                      </w:pPr>
                      <w:r w:rsidRPr="00927EB3">
                        <w:rPr>
                          <w:rFonts w:ascii="GillSans" w:hAnsi="GillSans" w:cs="GillSans"/>
                          <w:sz w:val="16"/>
                          <w:szCs w:val="16"/>
                        </w:rPr>
                        <w:t>feiuv</w:t>
                      </w:r>
                    </w:p>
                    <w:p w:rsidR="00B1156E" w:rsidRPr="008B2D9D" w:rsidRDefault="00B1156E" w:rsidP="008B2D9D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DE3DBF9" w14:textId="77777777" w:rsidR="00A92313" w:rsidRPr="006D4E0A" w:rsidRDefault="00A92313" w:rsidP="006D4E0A">
      <w:pPr>
        <w:rPr>
          <w:rFonts w:ascii="Times New Roman" w:hAnsi="Times New Roman" w:cs="Times New Roman"/>
          <w:sz w:val="24"/>
          <w:szCs w:val="24"/>
        </w:rPr>
      </w:pPr>
    </w:p>
    <w:p w14:paraId="097AC4D7" w14:textId="77777777" w:rsidR="00A92313" w:rsidRPr="007733E9" w:rsidRDefault="00A92313" w:rsidP="006D4E0A">
      <w:pPr>
        <w:rPr>
          <w:rFonts w:ascii="Times New Roman" w:hAnsi="Times New Roman" w:cs="Times New Roman"/>
          <w:sz w:val="24"/>
          <w:szCs w:val="24"/>
        </w:rPr>
      </w:pPr>
    </w:p>
    <w:p w14:paraId="45DE165D" w14:textId="77777777" w:rsidR="00A92313" w:rsidRDefault="00A92313" w:rsidP="006D4E0A">
      <w:pPr>
        <w:rPr>
          <w:rFonts w:ascii="Times New Roman" w:hAnsi="Times New Roman" w:cs="Times New Roman"/>
          <w:sz w:val="24"/>
          <w:szCs w:val="24"/>
        </w:rPr>
      </w:pPr>
    </w:p>
    <w:p w14:paraId="740CD8B4" w14:textId="77777777" w:rsidR="00A92313" w:rsidRDefault="00A92313" w:rsidP="006D4E0A">
      <w:pPr>
        <w:tabs>
          <w:tab w:val="left" w:pos="341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BE27950" w14:textId="77777777" w:rsidR="00A92313" w:rsidRPr="00B17F57" w:rsidRDefault="00A92313" w:rsidP="00B17F57">
      <w:pPr>
        <w:rPr>
          <w:rFonts w:ascii="Times New Roman" w:hAnsi="Times New Roman" w:cs="Times New Roman"/>
          <w:sz w:val="24"/>
          <w:szCs w:val="24"/>
        </w:rPr>
      </w:pPr>
    </w:p>
    <w:p w14:paraId="2A54B8B9" w14:textId="77777777" w:rsidR="00A92313" w:rsidRPr="00B17F57" w:rsidRDefault="00A92313" w:rsidP="00B17F57">
      <w:pPr>
        <w:rPr>
          <w:rFonts w:ascii="Times New Roman" w:hAnsi="Times New Roman" w:cs="Times New Roman"/>
          <w:sz w:val="24"/>
          <w:szCs w:val="24"/>
        </w:rPr>
      </w:pPr>
    </w:p>
    <w:p w14:paraId="0F3F4FB3" w14:textId="77777777" w:rsidR="00A92313" w:rsidRPr="00B17F57" w:rsidRDefault="00A92313" w:rsidP="00B17F57">
      <w:pPr>
        <w:rPr>
          <w:rFonts w:ascii="Times New Roman" w:hAnsi="Times New Roman" w:cs="Times New Roman"/>
          <w:sz w:val="24"/>
          <w:szCs w:val="24"/>
        </w:rPr>
      </w:pPr>
    </w:p>
    <w:p w14:paraId="452158D3" w14:textId="51A55E29" w:rsidR="00A92313" w:rsidRDefault="00716E74" w:rsidP="00B17F57">
      <w:pPr>
        <w:tabs>
          <w:tab w:val="left" w:pos="2742"/>
        </w:tabs>
        <w:rPr>
          <w:rFonts w:ascii="Times New Roman" w:hAnsi="Times New Roman" w:cs="Times New Roman"/>
          <w:sz w:val="24"/>
          <w:szCs w:val="24"/>
        </w:rPr>
        <w:sectPr w:rsidR="00A92313" w:rsidSect="00A92313">
          <w:headerReference w:type="default" r:id="rId8"/>
          <w:pgSz w:w="12240" w:h="15840"/>
          <w:pgMar w:top="1417" w:right="1183" w:bottom="1417" w:left="2127" w:header="708" w:footer="708" w:gutter="0"/>
          <w:pgNumType w:start="1"/>
          <w:cols w:space="708"/>
          <w:docGrid w:linePitch="360"/>
        </w:sectPr>
      </w:pPr>
      <w:r>
        <w:rPr>
          <w:rFonts w:ascii="Arial" w:hAnsi="Arial" w:cs="Arial"/>
          <w:b/>
          <w:noProof/>
          <w:sz w:val="20"/>
          <w:szCs w:val="20"/>
        </w:rPr>
        <w:drawing>
          <wp:anchor distT="0" distB="0" distL="114300" distR="114300" simplePos="0" relativeHeight="251664384" behindDoc="0" locked="0" layoutInCell="1" allowOverlap="1" wp14:anchorId="4D0396D4" wp14:editId="76960284">
            <wp:simplePos x="0" y="0"/>
            <wp:positionH relativeFrom="page">
              <wp:posOffset>4061460</wp:posOffset>
            </wp:positionH>
            <wp:positionV relativeFrom="paragraph">
              <wp:posOffset>2999740</wp:posOffset>
            </wp:positionV>
            <wp:extent cx="625475" cy="985520"/>
            <wp:effectExtent l="0" t="0" r="3175" b="5080"/>
            <wp:wrapThrough wrapText="bothSides">
              <wp:wrapPolygon edited="0">
                <wp:start x="11842" y="0"/>
                <wp:lineTo x="5263" y="3758"/>
                <wp:lineTo x="3947" y="5010"/>
                <wp:lineTo x="0" y="15031"/>
                <wp:lineTo x="0" y="20041"/>
                <wp:lineTo x="9868" y="21294"/>
                <wp:lineTo x="13815" y="21294"/>
                <wp:lineTo x="17762" y="21294"/>
                <wp:lineTo x="17105" y="20041"/>
                <wp:lineTo x="19736" y="18371"/>
                <wp:lineTo x="19078" y="15866"/>
                <wp:lineTo x="15789" y="13361"/>
                <wp:lineTo x="21052" y="6680"/>
                <wp:lineTo x="21052" y="5010"/>
                <wp:lineTo x="15131" y="0"/>
                <wp:lineTo x="11842" y="0"/>
              </wp:wrapPolygon>
            </wp:wrapThrough>
            <wp:docPr id="4" name="Imagen 4" descr="For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Forma&#10;&#10;Descripción generada automáticamente con confianza baja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7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231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E67B6DC" wp14:editId="5BDEDDA0">
            <wp:simplePos x="0" y="0"/>
            <wp:positionH relativeFrom="column">
              <wp:posOffset>-361950</wp:posOffset>
            </wp:positionH>
            <wp:positionV relativeFrom="paragraph">
              <wp:posOffset>474980</wp:posOffset>
            </wp:positionV>
            <wp:extent cx="179705" cy="150495"/>
            <wp:effectExtent l="19050" t="0" r="0" b="0"/>
            <wp:wrapThrough wrapText="bothSides">
              <wp:wrapPolygon edited="0">
                <wp:start x="-2290" y="0"/>
                <wp:lineTo x="-2290" y="19139"/>
                <wp:lineTo x="20608" y="19139"/>
                <wp:lineTo x="20608" y="0"/>
                <wp:lineTo x="-2290" y="0"/>
              </wp:wrapPolygon>
            </wp:wrapThrough>
            <wp:docPr id="14" name="11 Imagen" descr="GPlus.p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Plus.png.jpeg"/>
                    <pic:cNvPicPr/>
                  </pic:nvPicPr>
                  <pic:blipFill>
                    <a:blip r:embed="rId10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231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FE93CD0" wp14:editId="01CEAA71">
            <wp:simplePos x="0" y="0"/>
            <wp:positionH relativeFrom="margin">
              <wp:posOffset>-361950</wp:posOffset>
            </wp:positionH>
            <wp:positionV relativeFrom="margin">
              <wp:posOffset>4284980</wp:posOffset>
            </wp:positionV>
            <wp:extent cx="171450" cy="166370"/>
            <wp:effectExtent l="19050" t="0" r="0" b="0"/>
            <wp:wrapSquare wrapText="bothSides"/>
            <wp:docPr id="13" name="2 Imagen" descr="Facebook-a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ebook-app.jpg"/>
                    <pic:cNvPicPr/>
                  </pic:nvPicPr>
                  <pic:blipFill>
                    <a:blip r:embed="rId11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231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06D7156" wp14:editId="31A1EA9B">
            <wp:simplePos x="0" y="0"/>
            <wp:positionH relativeFrom="margin">
              <wp:posOffset>-532130</wp:posOffset>
            </wp:positionH>
            <wp:positionV relativeFrom="margin">
              <wp:posOffset>4126230</wp:posOffset>
            </wp:positionV>
            <wp:extent cx="214630" cy="190500"/>
            <wp:effectExtent l="0" t="0" r="0" b="0"/>
            <wp:wrapSquare wrapText="bothSides"/>
            <wp:docPr id="11" name="0 Imagen" descr="twitter-bird-light-b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witter-bird-light-bgs.png"/>
                    <pic:cNvPicPr/>
                  </pic:nvPicPr>
                  <pic:blipFill>
                    <a:blip r:embed="rId12" cstate="print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3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975D0" w14:textId="56067AE4" w:rsidR="00A92313" w:rsidRPr="00B17F57" w:rsidRDefault="00A92313" w:rsidP="007733E9">
      <w:pPr>
        <w:rPr>
          <w:rFonts w:ascii="Times New Roman" w:hAnsi="Times New Roman" w:cs="Times New Roman"/>
          <w:sz w:val="24"/>
          <w:szCs w:val="24"/>
        </w:rPr>
      </w:pPr>
    </w:p>
    <w:sectPr w:rsidR="00A92313" w:rsidRPr="00B17F57" w:rsidSect="005F3C4A">
      <w:headerReference w:type="default" r:id="rId13"/>
      <w:pgSz w:w="12240" w:h="15840"/>
      <w:pgMar w:top="1417" w:right="1183" w:bottom="1417" w:left="212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8E216F" w14:textId="77777777" w:rsidR="00EB2344" w:rsidRDefault="00EB2344" w:rsidP="007E717E">
      <w:pPr>
        <w:spacing w:after="0" w:line="240" w:lineRule="auto"/>
      </w:pPr>
      <w:r>
        <w:separator/>
      </w:r>
    </w:p>
  </w:endnote>
  <w:endnote w:type="continuationSeparator" w:id="0">
    <w:p w14:paraId="49B4732F" w14:textId="77777777" w:rsidR="00EB2344" w:rsidRDefault="00EB2344" w:rsidP="007E71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GillSans">
    <w:altName w:val="Calibri"/>
    <w:charset w:val="B1"/>
    <w:family w:val="swiss"/>
    <w:pitch w:val="variable"/>
    <w:sig w:usb0="80000A67" w:usb1="00000000" w:usb2="00000000" w:usb3="00000000" w:csb0="000001F7" w:csb1="00000000"/>
  </w:font>
  <w:font w:name="Liberation Serif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D323EA" w14:textId="77777777" w:rsidR="00EB2344" w:rsidRDefault="00EB2344" w:rsidP="007E717E">
      <w:pPr>
        <w:spacing w:after="0" w:line="240" w:lineRule="auto"/>
      </w:pPr>
      <w:r>
        <w:separator/>
      </w:r>
    </w:p>
  </w:footnote>
  <w:footnote w:type="continuationSeparator" w:id="0">
    <w:p w14:paraId="0DA49966" w14:textId="77777777" w:rsidR="00EB2344" w:rsidRDefault="00EB2344" w:rsidP="007E71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D4DBA7" w14:textId="77777777" w:rsidR="00B1156E" w:rsidRDefault="00B1156E" w:rsidP="007D41DD">
    <w:pPr>
      <w:pStyle w:val="Encabezado"/>
      <w:tabs>
        <w:tab w:val="clear" w:pos="8838"/>
        <w:tab w:val="right" w:pos="9072"/>
      </w:tabs>
      <w:jc w:val="right"/>
    </w:pPr>
    <w:r>
      <w:rPr>
        <w:noProof/>
      </w:rPr>
      <w:drawing>
        <wp:inline distT="0" distB="0" distL="0" distR="0" wp14:anchorId="2E756C39" wp14:editId="69C59DFF">
          <wp:extent cx="1440180" cy="1253453"/>
          <wp:effectExtent l="19050" t="0" r="7620" b="0"/>
          <wp:docPr id="98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SCUDO FEeI.tif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6370" cy="125630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25FB7F2B" w14:textId="77777777" w:rsidR="00B1156E" w:rsidRDefault="00B1156E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0C8719" w14:textId="77777777" w:rsidR="00B1156E" w:rsidRDefault="00B1156E" w:rsidP="007D41DD">
    <w:pPr>
      <w:pStyle w:val="Encabezado"/>
      <w:tabs>
        <w:tab w:val="clear" w:pos="8838"/>
        <w:tab w:val="right" w:pos="9072"/>
      </w:tabs>
      <w:jc w:val="right"/>
    </w:pPr>
    <w:r>
      <w:rPr>
        <w:noProof/>
      </w:rPr>
      <w:drawing>
        <wp:inline distT="0" distB="0" distL="0" distR="0" wp14:anchorId="5D4B30ED" wp14:editId="28A0E684">
          <wp:extent cx="1440180" cy="1253453"/>
          <wp:effectExtent l="19050" t="0" r="7620" b="0"/>
          <wp:docPr id="1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SCUDO FEeI.tif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6370" cy="125630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34A77385" w14:textId="77777777" w:rsidR="00B1156E" w:rsidRDefault="00B1156E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713BAD"/>
    <w:multiLevelType w:val="multilevel"/>
    <w:tmpl w:val="1786F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5774F9"/>
    <w:multiLevelType w:val="hybridMultilevel"/>
    <w:tmpl w:val="4C7A4CB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AB0F9F"/>
    <w:multiLevelType w:val="hybridMultilevel"/>
    <w:tmpl w:val="CF2436E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381340"/>
    <w:multiLevelType w:val="hybridMultilevel"/>
    <w:tmpl w:val="7BD4FBF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2478"/>
    <w:rsid w:val="000161C9"/>
    <w:rsid w:val="00023751"/>
    <w:rsid w:val="00023B47"/>
    <w:rsid w:val="00043291"/>
    <w:rsid w:val="000514E6"/>
    <w:rsid w:val="0006033D"/>
    <w:rsid w:val="000664B5"/>
    <w:rsid w:val="00076319"/>
    <w:rsid w:val="00095426"/>
    <w:rsid w:val="000B121C"/>
    <w:rsid w:val="000E33F2"/>
    <w:rsid w:val="00103DF5"/>
    <w:rsid w:val="00106AC5"/>
    <w:rsid w:val="001212D1"/>
    <w:rsid w:val="00136BDB"/>
    <w:rsid w:val="00150C22"/>
    <w:rsid w:val="00170E66"/>
    <w:rsid w:val="00173F1F"/>
    <w:rsid w:val="00181125"/>
    <w:rsid w:val="0018366C"/>
    <w:rsid w:val="0018649C"/>
    <w:rsid w:val="001B6CA6"/>
    <w:rsid w:val="001C25AE"/>
    <w:rsid w:val="001C34CE"/>
    <w:rsid w:val="001D3163"/>
    <w:rsid w:val="001E737A"/>
    <w:rsid w:val="0022450E"/>
    <w:rsid w:val="002317B4"/>
    <w:rsid w:val="00231E43"/>
    <w:rsid w:val="00234529"/>
    <w:rsid w:val="002403D0"/>
    <w:rsid w:val="00243B02"/>
    <w:rsid w:val="00253D22"/>
    <w:rsid w:val="00262CD9"/>
    <w:rsid w:val="00266FDF"/>
    <w:rsid w:val="00274D8B"/>
    <w:rsid w:val="00277A0C"/>
    <w:rsid w:val="00283841"/>
    <w:rsid w:val="00291608"/>
    <w:rsid w:val="002A1212"/>
    <w:rsid w:val="002B158D"/>
    <w:rsid w:val="002D5327"/>
    <w:rsid w:val="002D7B5C"/>
    <w:rsid w:val="0030241B"/>
    <w:rsid w:val="0031132B"/>
    <w:rsid w:val="00312087"/>
    <w:rsid w:val="00326C50"/>
    <w:rsid w:val="0037457C"/>
    <w:rsid w:val="0038303F"/>
    <w:rsid w:val="00386736"/>
    <w:rsid w:val="00387F0B"/>
    <w:rsid w:val="00392504"/>
    <w:rsid w:val="0039773B"/>
    <w:rsid w:val="003A52E4"/>
    <w:rsid w:val="003A7E2C"/>
    <w:rsid w:val="003B154F"/>
    <w:rsid w:val="003C7093"/>
    <w:rsid w:val="003D66B7"/>
    <w:rsid w:val="003D7466"/>
    <w:rsid w:val="003F338A"/>
    <w:rsid w:val="004004C9"/>
    <w:rsid w:val="00426717"/>
    <w:rsid w:val="00436ABD"/>
    <w:rsid w:val="00444415"/>
    <w:rsid w:val="00450BFF"/>
    <w:rsid w:val="00455DAE"/>
    <w:rsid w:val="00482DA8"/>
    <w:rsid w:val="004A5EC9"/>
    <w:rsid w:val="004B4F7C"/>
    <w:rsid w:val="004C38B0"/>
    <w:rsid w:val="004C477F"/>
    <w:rsid w:val="004F06BB"/>
    <w:rsid w:val="004F2490"/>
    <w:rsid w:val="0052362A"/>
    <w:rsid w:val="005428C8"/>
    <w:rsid w:val="005451D6"/>
    <w:rsid w:val="00552478"/>
    <w:rsid w:val="00554841"/>
    <w:rsid w:val="00560567"/>
    <w:rsid w:val="005763DE"/>
    <w:rsid w:val="0058100C"/>
    <w:rsid w:val="00587AE2"/>
    <w:rsid w:val="00592916"/>
    <w:rsid w:val="00594935"/>
    <w:rsid w:val="005C32E2"/>
    <w:rsid w:val="005F3C4A"/>
    <w:rsid w:val="00603A5B"/>
    <w:rsid w:val="00633E4B"/>
    <w:rsid w:val="00635ED6"/>
    <w:rsid w:val="00660893"/>
    <w:rsid w:val="00660BDE"/>
    <w:rsid w:val="006642AE"/>
    <w:rsid w:val="00664701"/>
    <w:rsid w:val="0068050D"/>
    <w:rsid w:val="00685476"/>
    <w:rsid w:val="006B45FE"/>
    <w:rsid w:val="006C2F8D"/>
    <w:rsid w:val="006D4E0A"/>
    <w:rsid w:val="00714C09"/>
    <w:rsid w:val="00716E74"/>
    <w:rsid w:val="0071710D"/>
    <w:rsid w:val="00736DB9"/>
    <w:rsid w:val="007419C9"/>
    <w:rsid w:val="00741BF6"/>
    <w:rsid w:val="0075438E"/>
    <w:rsid w:val="00757354"/>
    <w:rsid w:val="007624F3"/>
    <w:rsid w:val="00765692"/>
    <w:rsid w:val="0077266E"/>
    <w:rsid w:val="007733E9"/>
    <w:rsid w:val="00784643"/>
    <w:rsid w:val="00786D9E"/>
    <w:rsid w:val="00791043"/>
    <w:rsid w:val="00795833"/>
    <w:rsid w:val="007A1F84"/>
    <w:rsid w:val="007A4C97"/>
    <w:rsid w:val="007C0875"/>
    <w:rsid w:val="007C2B3C"/>
    <w:rsid w:val="007C3321"/>
    <w:rsid w:val="007C3B61"/>
    <w:rsid w:val="007D41DD"/>
    <w:rsid w:val="007E5B7F"/>
    <w:rsid w:val="007E717E"/>
    <w:rsid w:val="007E7A57"/>
    <w:rsid w:val="00801570"/>
    <w:rsid w:val="00805B9E"/>
    <w:rsid w:val="00812EE8"/>
    <w:rsid w:val="00821195"/>
    <w:rsid w:val="008267EE"/>
    <w:rsid w:val="008344B8"/>
    <w:rsid w:val="0084132D"/>
    <w:rsid w:val="00843D90"/>
    <w:rsid w:val="00844F13"/>
    <w:rsid w:val="00850749"/>
    <w:rsid w:val="00850B1F"/>
    <w:rsid w:val="00852146"/>
    <w:rsid w:val="00852961"/>
    <w:rsid w:val="00866848"/>
    <w:rsid w:val="00873A25"/>
    <w:rsid w:val="008740DE"/>
    <w:rsid w:val="00877A36"/>
    <w:rsid w:val="00883DB5"/>
    <w:rsid w:val="008871E8"/>
    <w:rsid w:val="00891CE0"/>
    <w:rsid w:val="00893210"/>
    <w:rsid w:val="008A2DB3"/>
    <w:rsid w:val="008B2D9D"/>
    <w:rsid w:val="008D2ED1"/>
    <w:rsid w:val="008F556F"/>
    <w:rsid w:val="009001DF"/>
    <w:rsid w:val="00911F51"/>
    <w:rsid w:val="0091512F"/>
    <w:rsid w:val="00916B55"/>
    <w:rsid w:val="00927B9A"/>
    <w:rsid w:val="00971865"/>
    <w:rsid w:val="009829DE"/>
    <w:rsid w:val="00986C9D"/>
    <w:rsid w:val="009A3143"/>
    <w:rsid w:val="009A5949"/>
    <w:rsid w:val="009A641A"/>
    <w:rsid w:val="009C6B8C"/>
    <w:rsid w:val="009D666B"/>
    <w:rsid w:val="009E76E6"/>
    <w:rsid w:val="00A10F2A"/>
    <w:rsid w:val="00A21DF8"/>
    <w:rsid w:val="00A25792"/>
    <w:rsid w:val="00A25BC8"/>
    <w:rsid w:val="00A26327"/>
    <w:rsid w:val="00A27A19"/>
    <w:rsid w:val="00A37A79"/>
    <w:rsid w:val="00A534E9"/>
    <w:rsid w:val="00A704FC"/>
    <w:rsid w:val="00A80D04"/>
    <w:rsid w:val="00A83146"/>
    <w:rsid w:val="00A92313"/>
    <w:rsid w:val="00A928E1"/>
    <w:rsid w:val="00A92A4B"/>
    <w:rsid w:val="00A974F3"/>
    <w:rsid w:val="00AC6435"/>
    <w:rsid w:val="00AD02EC"/>
    <w:rsid w:val="00AD580F"/>
    <w:rsid w:val="00AF2655"/>
    <w:rsid w:val="00AF5259"/>
    <w:rsid w:val="00B1156E"/>
    <w:rsid w:val="00B13017"/>
    <w:rsid w:val="00B17F57"/>
    <w:rsid w:val="00B312C6"/>
    <w:rsid w:val="00B333BA"/>
    <w:rsid w:val="00B53A2E"/>
    <w:rsid w:val="00B63549"/>
    <w:rsid w:val="00B8367F"/>
    <w:rsid w:val="00B92E7B"/>
    <w:rsid w:val="00B96715"/>
    <w:rsid w:val="00B9770B"/>
    <w:rsid w:val="00BA665C"/>
    <w:rsid w:val="00BD2F19"/>
    <w:rsid w:val="00BE3C35"/>
    <w:rsid w:val="00C10596"/>
    <w:rsid w:val="00C30C4C"/>
    <w:rsid w:val="00C63F40"/>
    <w:rsid w:val="00C72A58"/>
    <w:rsid w:val="00C831A1"/>
    <w:rsid w:val="00C9362B"/>
    <w:rsid w:val="00CA7680"/>
    <w:rsid w:val="00CC0ABF"/>
    <w:rsid w:val="00CC0E4C"/>
    <w:rsid w:val="00CC49E9"/>
    <w:rsid w:val="00CD76E2"/>
    <w:rsid w:val="00CE1AF8"/>
    <w:rsid w:val="00CF05C2"/>
    <w:rsid w:val="00CF05DC"/>
    <w:rsid w:val="00D06777"/>
    <w:rsid w:val="00D11EEE"/>
    <w:rsid w:val="00D2455B"/>
    <w:rsid w:val="00D269F4"/>
    <w:rsid w:val="00D35ED7"/>
    <w:rsid w:val="00D4781D"/>
    <w:rsid w:val="00D52796"/>
    <w:rsid w:val="00D53EB5"/>
    <w:rsid w:val="00D57D1B"/>
    <w:rsid w:val="00D65D76"/>
    <w:rsid w:val="00D70157"/>
    <w:rsid w:val="00D73EE8"/>
    <w:rsid w:val="00D75B9F"/>
    <w:rsid w:val="00D77F6F"/>
    <w:rsid w:val="00D865B8"/>
    <w:rsid w:val="00DA6437"/>
    <w:rsid w:val="00DB4CA2"/>
    <w:rsid w:val="00DD1F06"/>
    <w:rsid w:val="00DE3097"/>
    <w:rsid w:val="00E03F84"/>
    <w:rsid w:val="00E044D7"/>
    <w:rsid w:val="00E37697"/>
    <w:rsid w:val="00E37E79"/>
    <w:rsid w:val="00E52714"/>
    <w:rsid w:val="00E73B37"/>
    <w:rsid w:val="00E77985"/>
    <w:rsid w:val="00E8063F"/>
    <w:rsid w:val="00EA26EC"/>
    <w:rsid w:val="00EA60A3"/>
    <w:rsid w:val="00EB2344"/>
    <w:rsid w:val="00ED59AA"/>
    <w:rsid w:val="00EE218C"/>
    <w:rsid w:val="00EE618B"/>
    <w:rsid w:val="00F00FB2"/>
    <w:rsid w:val="00F10E37"/>
    <w:rsid w:val="00F177A5"/>
    <w:rsid w:val="00F50507"/>
    <w:rsid w:val="00F553D8"/>
    <w:rsid w:val="00F61B50"/>
    <w:rsid w:val="00F67ACC"/>
    <w:rsid w:val="00F87B5D"/>
    <w:rsid w:val="00FA1B74"/>
    <w:rsid w:val="00FA1C1E"/>
    <w:rsid w:val="00FC34BC"/>
    <w:rsid w:val="00FF12EC"/>
    <w:rsid w:val="00FF1DA9"/>
    <w:rsid w:val="00FF347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749A2A"/>
  <w15:docId w15:val="{DFBFE7B8-B49B-443A-831D-28AA37F7E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E717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E717E"/>
  </w:style>
  <w:style w:type="paragraph" w:styleId="Piedepgina">
    <w:name w:val="footer"/>
    <w:basedOn w:val="Normal"/>
    <w:link w:val="PiedepginaCar"/>
    <w:uiPriority w:val="99"/>
    <w:unhideWhenUsed/>
    <w:rsid w:val="007E717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E717E"/>
  </w:style>
  <w:style w:type="paragraph" w:styleId="Textodeglobo">
    <w:name w:val="Balloon Text"/>
    <w:basedOn w:val="Normal"/>
    <w:link w:val="TextodegloboCar"/>
    <w:uiPriority w:val="99"/>
    <w:semiHidden/>
    <w:unhideWhenUsed/>
    <w:rsid w:val="007E71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E717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8B2D9D"/>
    <w:pPr>
      <w:ind w:left="720"/>
      <w:contextualSpacing/>
    </w:pPr>
  </w:style>
  <w:style w:type="paragraph" w:styleId="Sinespaciado">
    <w:name w:val="No Spacing"/>
    <w:uiPriority w:val="1"/>
    <w:qFormat/>
    <w:rsid w:val="00A21DF8"/>
    <w:pPr>
      <w:spacing w:after="0" w:line="240" w:lineRule="auto"/>
    </w:pPr>
    <w:rPr>
      <w:rFonts w:eastAsiaTheme="minorHAnsi"/>
      <w:lang w:eastAsia="en-US"/>
    </w:rPr>
  </w:style>
  <w:style w:type="paragraph" w:styleId="Textoindependiente">
    <w:name w:val="Body Text"/>
    <w:basedOn w:val="Normal"/>
    <w:link w:val="TextoindependienteCar"/>
    <w:uiPriority w:val="99"/>
    <w:rsid w:val="00A21DF8"/>
    <w:pPr>
      <w:suppressAutoHyphens/>
      <w:spacing w:after="0" w:line="240" w:lineRule="auto"/>
      <w:jc w:val="both"/>
    </w:pPr>
    <w:rPr>
      <w:rFonts w:ascii="Arial" w:eastAsia="Times New Roman" w:hAnsi="Arial" w:cs="Arial"/>
      <w:sz w:val="24"/>
      <w:szCs w:val="24"/>
      <w:lang w:eastAsia="ar-SA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21DF8"/>
    <w:rPr>
      <w:rFonts w:ascii="Arial" w:eastAsia="Times New Roman" w:hAnsi="Arial" w:cs="Arial"/>
      <w:sz w:val="24"/>
      <w:szCs w:val="24"/>
      <w:lang w:eastAsia="ar-SA"/>
    </w:rPr>
  </w:style>
  <w:style w:type="paragraph" w:customStyle="1" w:styleId="Framecontents">
    <w:name w:val="Frame contents"/>
    <w:basedOn w:val="Textoindependiente"/>
    <w:rsid w:val="00DE30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EI\Escritorio\plantillas\membretada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A5D664-38CF-D84A-B86F-EC01798E9B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membretada.dotx</Template>
  <TotalTime>8</TotalTime>
  <Pages>2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Universidad Veracruzana</dc:creator>
  <cp:lastModifiedBy>BALTAZAR ISLAS OMAR</cp:lastModifiedBy>
  <cp:revision>6</cp:revision>
  <cp:lastPrinted>2014-02-12T04:15:00Z</cp:lastPrinted>
  <dcterms:created xsi:type="dcterms:W3CDTF">2019-08-12T22:35:00Z</dcterms:created>
  <dcterms:modified xsi:type="dcterms:W3CDTF">2021-05-24T21:17:00Z</dcterms:modified>
</cp:coreProperties>
</file>